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BD14B" w14:textId="77777777" w:rsidR="0060681A" w:rsidRDefault="00AB098D" w:rsidP="00AB098D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B098D">
        <w:rPr>
          <w:rFonts w:ascii="Arial" w:hAnsi="Arial" w:cs="Arial" w:hint="eastAsia"/>
          <w:b/>
          <w:sz w:val="32"/>
          <w:szCs w:val="32"/>
        </w:rPr>
        <w:t>会议记录</w:t>
      </w:r>
    </w:p>
    <w:p w14:paraId="693933E3" w14:textId="77777777" w:rsidR="00B769EB" w:rsidRPr="00AB098D" w:rsidRDefault="00B769EB" w:rsidP="00AB098D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tbl>
      <w:tblPr>
        <w:tblW w:w="8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6985"/>
      </w:tblGrid>
      <w:tr w:rsidR="0060681A" w:rsidRPr="00B46DD9" w14:paraId="7C13CB48" w14:textId="77777777" w:rsidTr="00B46DD9">
        <w:trPr>
          <w:trHeight w:val="300"/>
        </w:trPr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</w:tcPr>
          <w:p w14:paraId="52887F3A" w14:textId="77777777" w:rsidR="0060681A" w:rsidRPr="00B46DD9" w:rsidRDefault="0060681A" w:rsidP="002B561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B46DD9">
              <w:rPr>
                <w:rFonts w:ascii="Arial" w:cs="Arial"/>
                <w:szCs w:val="21"/>
              </w:rPr>
              <w:t>会议时间：</w:t>
            </w:r>
          </w:p>
        </w:tc>
        <w:tc>
          <w:tcPr>
            <w:tcW w:w="6985" w:type="dxa"/>
            <w:tcBorders>
              <w:bottom w:val="single" w:sz="4" w:space="0" w:color="auto"/>
              <w:right w:val="single" w:sz="4" w:space="0" w:color="auto"/>
            </w:tcBorders>
          </w:tcPr>
          <w:p w14:paraId="5985C643" w14:textId="6E257B2D" w:rsidR="0060681A" w:rsidRPr="00B46DD9" w:rsidRDefault="009364E2" w:rsidP="009926AD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2018.3.15</w:t>
            </w:r>
          </w:p>
        </w:tc>
      </w:tr>
      <w:tr w:rsidR="0060681A" w:rsidRPr="00B46DD9" w14:paraId="73473395" w14:textId="77777777" w:rsidTr="00B46DD9">
        <w:trPr>
          <w:trHeight w:val="300"/>
        </w:trPr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</w:tcPr>
          <w:p w14:paraId="1E6A8C48" w14:textId="77777777" w:rsidR="0060681A" w:rsidRPr="00B46DD9" w:rsidRDefault="0060681A" w:rsidP="002B561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B46DD9">
              <w:rPr>
                <w:rFonts w:ascii="Arial" w:cs="Arial"/>
                <w:szCs w:val="21"/>
              </w:rPr>
              <w:t>会议地点：</w:t>
            </w:r>
          </w:p>
        </w:tc>
        <w:tc>
          <w:tcPr>
            <w:tcW w:w="6985" w:type="dxa"/>
            <w:tcBorders>
              <w:bottom w:val="single" w:sz="4" w:space="0" w:color="auto"/>
              <w:right w:val="single" w:sz="4" w:space="0" w:color="auto"/>
            </w:tcBorders>
          </w:tcPr>
          <w:p w14:paraId="78947B32" w14:textId="2EA87BDB" w:rsidR="00B002BF" w:rsidRPr="00B46DD9" w:rsidRDefault="00DC5052" w:rsidP="002B5614">
            <w:pPr>
              <w:spacing w:line="360" w:lineRule="auto"/>
              <w:rPr>
                <w:rFonts w:ascii="Arial" w:hAnsi="Arial" w:cs="Arial" w:hint="eastAsia"/>
                <w:color w:val="0000FF"/>
                <w:szCs w:val="21"/>
              </w:rPr>
            </w:pPr>
            <w:r w:rsidRPr="00DC5052">
              <w:rPr>
                <w:rFonts w:ascii="Arial" w:hAnsi="Arial" w:cs="Arial" w:hint="eastAsia"/>
                <w:color w:val="000000" w:themeColor="text1"/>
                <w:szCs w:val="21"/>
              </w:rPr>
              <w:t>文五</w:t>
            </w:r>
          </w:p>
        </w:tc>
      </w:tr>
      <w:tr w:rsidR="00F538D8" w:rsidRPr="00B46DD9" w14:paraId="6CCA42EA" w14:textId="77777777" w:rsidTr="00B46DD9">
        <w:trPr>
          <w:trHeight w:val="300"/>
        </w:trPr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</w:tcPr>
          <w:p w14:paraId="0D92D63D" w14:textId="77777777" w:rsidR="00F538D8" w:rsidRPr="00B46DD9" w:rsidRDefault="00F538D8" w:rsidP="002B5614">
            <w:pPr>
              <w:spacing w:line="360" w:lineRule="auto"/>
              <w:rPr>
                <w:rFonts w:ascii="Arial" w:cs="Arial"/>
                <w:szCs w:val="21"/>
              </w:rPr>
            </w:pPr>
            <w:r w:rsidRPr="00B46DD9">
              <w:rPr>
                <w:rFonts w:ascii="Arial" w:cs="Arial"/>
                <w:szCs w:val="21"/>
              </w:rPr>
              <w:t>参加人员</w:t>
            </w:r>
          </w:p>
        </w:tc>
        <w:tc>
          <w:tcPr>
            <w:tcW w:w="6985" w:type="dxa"/>
            <w:tcBorders>
              <w:bottom w:val="single" w:sz="4" w:space="0" w:color="auto"/>
              <w:right w:val="single" w:sz="4" w:space="0" w:color="auto"/>
            </w:tcBorders>
          </w:tcPr>
          <w:p w14:paraId="5531A66B" w14:textId="2C80AB1D" w:rsidR="00F538D8" w:rsidRPr="00E227F8" w:rsidRDefault="00DC5052" w:rsidP="005A12EC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刘雨霏、杨智麟、胡方正</w:t>
            </w:r>
          </w:p>
        </w:tc>
      </w:tr>
      <w:tr w:rsidR="00E8052A" w:rsidRPr="00B46DD9" w14:paraId="3BA3604C" w14:textId="77777777" w:rsidTr="00B46DD9">
        <w:trPr>
          <w:trHeight w:val="290"/>
        </w:trPr>
        <w:tc>
          <w:tcPr>
            <w:tcW w:w="1548" w:type="dxa"/>
          </w:tcPr>
          <w:p w14:paraId="2676085D" w14:textId="77777777" w:rsidR="003E3ADB" w:rsidRPr="003E3ADB" w:rsidRDefault="003E3ADB" w:rsidP="002B5614">
            <w:pPr>
              <w:spacing w:line="360" w:lineRule="auto"/>
              <w:rPr>
                <w:rFonts w:ascii="Arial" w:cs="Arial"/>
                <w:szCs w:val="21"/>
              </w:rPr>
            </w:pPr>
            <w:r>
              <w:rPr>
                <w:rFonts w:ascii="Arial" w:cs="Arial" w:hint="eastAsia"/>
                <w:szCs w:val="21"/>
              </w:rPr>
              <w:t>会议主持</w:t>
            </w:r>
            <w:r w:rsidRPr="00B46DD9">
              <w:rPr>
                <w:rFonts w:ascii="Arial" w:cs="Arial"/>
                <w:szCs w:val="21"/>
              </w:rPr>
              <w:t>人</w:t>
            </w:r>
          </w:p>
        </w:tc>
        <w:tc>
          <w:tcPr>
            <w:tcW w:w="6985" w:type="dxa"/>
          </w:tcPr>
          <w:p w14:paraId="192BAD48" w14:textId="003436C3" w:rsidR="003E3ADB" w:rsidRPr="00B46DD9" w:rsidRDefault="00DC5052" w:rsidP="002B5614">
            <w:pPr>
              <w:spacing w:line="360" w:lineRule="auto"/>
              <w:rPr>
                <w:rFonts w:ascii="Arial" w:cs="Arial" w:hint="eastAsia"/>
                <w:szCs w:val="21"/>
              </w:rPr>
            </w:pPr>
            <w:r>
              <w:rPr>
                <w:rFonts w:ascii="Arial" w:cs="Arial" w:hint="eastAsia"/>
                <w:szCs w:val="21"/>
              </w:rPr>
              <w:t>全员</w:t>
            </w:r>
          </w:p>
        </w:tc>
      </w:tr>
      <w:tr w:rsidR="00762C9D" w:rsidRPr="00B46DD9" w14:paraId="4506E6EC" w14:textId="77777777" w:rsidTr="00B46DD9">
        <w:trPr>
          <w:trHeight w:val="290"/>
        </w:trPr>
        <w:tc>
          <w:tcPr>
            <w:tcW w:w="1548" w:type="dxa"/>
          </w:tcPr>
          <w:p w14:paraId="05B225D8" w14:textId="77777777" w:rsidR="00762C9D" w:rsidRDefault="00762C9D" w:rsidP="002B5614">
            <w:pPr>
              <w:spacing w:line="360" w:lineRule="auto"/>
              <w:rPr>
                <w:rFonts w:ascii="Arial" w:cs="Arial"/>
                <w:szCs w:val="21"/>
              </w:rPr>
            </w:pPr>
            <w:r>
              <w:rPr>
                <w:rFonts w:ascii="Arial" w:cs="Arial" w:hint="eastAsia"/>
                <w:szCs w:val="21"/>
              </w:rPr>
              <w:t>会议记录人</w:t>
            </w:r>
          </w:p>
        </w:tc>
        <w:tc>
          <w:tcPr>
            <w:tcW w:w="6985" w:type="dxa"/>
          </w:tcPr>
          <w:p w14:paraId="1E6287F8" w14:textId="5F314516" w:rsidR="00762C9D" w:rsidRDefault="00DC5052" w:rsidP="002B5614">
            <w:pPr>
              <w:spacing w:line="360" w:lineRule="auto"/>
              <w:rPr>
                <w:rFonts w:ascii="Arial" w:cs="Arial" w:hint="eastAsia"/>
                <w:szCs w:val="21"/>
              </w:rPr>
            </w:pPr>
            <w:r>
              <w:rPr>
                <w:rFonts w:ascii="Arial" w:cs="Arial" w:hint="eastAsia"/>
                <w:szCs w:val="21"/>
              </w:rPr>
              <w:t>胡方正</w:t>
            </w:r>
          </w:p>
        </w:tc>
      </w:tr>
      <w:tr w:rsidR="0060681A" w:rsidRPr="00B46DD9" w14:paraId="48986C27" w14:textId="77777777" w:rsidTr="00B46DD9">
        <w:trPr>
          <w:trHeight w:val="1859"/>
        </w:trPr>
        <w:tc>
          <w:tcPr>
            <w:tcW w:w="8533" w:type="dxa"/>
            <w:gridSpan w:val="2"/>
          </w:tcPr>
          <w:p w14:paraId="34D5BD8F" w14:textId="77777777" w:rsidR="00D14E37" w:rsidRDefault="00762C9D" w:rsidP="002B5614">
            <w:pPr>
              <w:pStyle w:val="a9"/>
              <w:widowControl w:val="0"/>
              <w:spacing w:line="360" w:lineRule="auto"/>
              <w:ind w:firstLine="0"/>
              <w:rPr>
                <w:rFonts w:ascii="宋体" w:hAnsi="宋体" w:cs="Arial"/>
                <w:b/>
                <w:sz w:val="30"/>
                <w:szCs w:val="30"/>
              </w:rPr>
            </w:pPr>
            <w:r>
              <w:rPr>
                <w:rFonts w:ascii="宋体" w:hAnsi="宋体" w:cs="Arial" w:hint="eastAsia"/>
                <w:b/>
                <w:sz w:val="30"/>
                <w:szCs w:val="30"/>
              </w:rPr>
              <w:t>会议议题</w:t>
            </w:r>
            <w:r w:rsidR="00D14E37" w:rsidRPr="00D14E37">
              <w:rPr>
                <w:rFonts w:ascii="宋体" w:hAnsi="宋体" w:cs="Arial" w:hint="eastAsia"/>
                <w:b/>
                <w:sz w:val="30"/>
                <w:szCs w:val="30"/>
              </w:rPr>
              <w:t>：</w:t>
            </w:r>
          </w:p>
          <w:p w14:paraId="06D5D7EA" w14:textId="3D25F757" w:rsidR="009926AD" w:rsidRPr="00D57503" w:rsidRDefault="00AC57DE" w:rsidP="002B5614">
            <w:pPr>
              <w:pStyle w:val="a9"/>
              <w:widowControl w:val="0"/>
              <w:spacing w:line="360" w:lineRule="auto"/>
              <w:ind w:firstLine="0"/>
              <w:rPr>
                <w:rFonts w:ascii="宋体" w:hAnsi="宋体" w:cs="Arial" w:hint="eastAsia"/>
                <w:b/>
                <w:sz w:val="30"/>
                <w:szCs w:val="30"/>
              </w:rPr>
            </w:pPr>
            <w:r>
              <w:rPr>
                <w:rFonts w:ascii="宋体" w:hAnsi="宋体" w:cs="Arial" w:hint="eastAsia"/>
                <w:b/>
                <w:sz w:val="30"/>
                <w:szCs w:val="30"/>
              </w:rPr>
              <w:t>讨论项目的大体框架和内容</w:t>
            </w:r>
          </w:p>
          <w:p w14:paraId="54C8F1FD" w14:textId="77777777" w:rsidR="00D14E37" w:rsidRPr="00D14E37" w:rsidRDefault="00D14E37" w:rsidP="002B5614">
            <w:pPr>
              <w:pStyle w:val="a9"/>
              <w:widowControl w:val="0"/>
              <w:spacing w:line="360" w:lineRule="auto"/>
              <w:ind w:firstLine="0"/>
              <w:rPr>
                <w:rFonts w:ascii="宋体" w:hAnsi="宋体" w:cs="Arial"/>
                <w:b/>
                <w:sz w:val="30"/>
                <w:szCs w:val="30"/>
              </w:rPr>
            </w:pPr>
            <w:r w:rsidRPr="00D14E37">
              <w:rPr>
                <w:rFonts w:ascii="宋体" w:hAnsi="宋体" w:cs="Arial" w:hint="eastAsia"/>
                <w:b/>
                <w:sz w:val="30"/>
                <w:szCs w:val="30"/>
              </w:rPr>
              <w:t>会议内容：</w:t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cr/>
              <w:t>任人培训，内容要宽道沪路村正</w:t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</w:p>
          <w:p w14:paraId="4A70E650" w14:textId="77777777" w:rsidR="009364E2" w:rsidRPr="009364E2" w:rsidRDefault="009364E2" w:rsidP="009364E2">
            <w:pPr>
              <w:rPr>
                <w:rFonts w:hint="eastAsia"/>
                <w:b/>
              </w:rPr>
            </w:pPr>
            <w:r w:rsidRPr="009364E2">
              <w:rPr>
                <w:rFonts w:hint="eastAsia"/>
                <w:b/>
              </w:rPr>
              <w:t>•</w:t>
            </w:r>
            <w:r w:rsidRPr="009364E2">
              <w:rPr>
                <w:rFonts w:hint="eastAsia"/>
                <w:b/>
              </w:rPr>
              <w:t xml:space="preserve"> </w:t>
            </w:r>
            <w:r w:rsidRPr="009364E2">
              <w:rPr>
                <w:rFonts w:hint="eastAsia"/>
                <w:b/>
              </w:rPr>
              <w:t>选择联机方式为蓝牙联机对战</w:t>
            </w:r>
          </w:p>
          <w:p w14:paraId="68405ED5" w14:textId="77777777" w:rsidR="009364E2" w:rsidRPr="009364E2" w:rsidRDefault="009364E2" w:rsidP="009364E2">
            <w:pPr>
              <w:rPr>
                <w:rFonts w:hint="eastAsia"/>
                <w:b/>
              </w:rPr>
            </w:pPr>
            <w:r w:rsidRPr="009364E2">
              <w:rPr>
                <w:rFonts w:hint="eastAsia"/>
                <w:b/>
              </w:rPr>
              <w:t>•</w:t>
            </w:r>
            <w:r w:rsidRPr="009364E2">
              <w:rPr>
                <w:rFonts w:hint="eastAsia"/>
                <w:b/>
              </w:rPr>
              <w:t xml:space="preserve"> </w:t>
            </w:r>
            <w:r w:rsidRPr="009364E2">
              <w:rPr>
                <w:rFonts w:hint="eastAsia"/>
                <w:b/>
              </w:rPr>
              <w:t>战斗方式：立绘</w:t>
            </w:r>
            <w:r w:rsidRPr="009364E2">
              <w:rPr>
                <w:rFonts w:hint="eastAsia"/>
                <w:b/>
              </w:rPr>
              <w:t>(</w:t>
            </w:r>
            <w:r w:rsidRPr="009364E2">
              <w:rPr>
                <w:rFonts w:hint="eastAsia"/>
                <w:b/>
              </w:rPr>
              <w:t>做动作时浮现</w:t>
            </w:r>
            <w:r w:rsidRPr="009364E2">
              <w:rPr>
                <w:rFonts w:hint="eastAsia"/>
                <w:b/>
              </w:rPr>
              <w:t>)</w:t>
            </w:r>
          </w:p>
          <w:p w14:paraId="0882EE12" w14:textId="77777777" w:rsidR="009364E2" w:rsidRPr="009364E2" w:rsidRDefault="009364E2" w:rsidP="009364E2">
            <w:pPr>
              <w:rPr>
                <w:rFonts w:hint="eastAsia"/>
                <w:b/>
              </w:rPr>
            </w:pPr>
            <w:r w:rsidRPr="009364E2">
              <w:rPr>
                <w:rFonts w:hint="eastAsia"/>
                <w:b/>
              </w:rPr>
              <w:t>•</w:t>
            </w:r>
            <w:r w:rsidRPr="009364E2">
              <w:rPr>
                <w:rFonts w:hint="eastAsia"/>
                <w:b/>
              </w:rPr>
              <w:t xml:space="preserve"> </w:t>
            </w:r>
            <w:r w:rsidRPr="009364E2">
              <w:rPr>
                <w:rFonts w:hint="eastAsia"/>
                <w:b/>
              </w:rPr>
              <w:t>兵种：牧师，士兵，法师，国王，弓兵，骑兵，重甲兵</w:t>
            </w:r>
          </w:p>
          <w:p w14:paraId="3BF869C7" w14:textId="21F3D01A" w:rsidR="0071606C" w:rsidRDefault="009364E2" w:rsidP="009364E2">
            <w:pPr>
              <w:rPr>
                <w:b/>
              </w:rPr>
            </w:pPr>
            <w:r w:rsidRPr="009364E2">
              <w:rPr>
                <w:rFonts w:hint="eastAsia"/>
                <w:b/>
              </w:rPr>
              <w:t>•</w:t>
            </w:r>
            <w:r w:rsidRPr="009364E2">
              <w:rPr>
                <w:rFonts w:hint="eastAsia"/>
                <w:b/>
              </w:rPr>
              <w:t xml:space="preserve"> </w:t>
            </w:r>
            <w:r w:rsidRPr="009364E2">
              <w:rPr>
                <w:rFonts w:hint="eastAsia"/>
                <w:b/>
              </w:rPr>
              <w:t>同步：每个士兵行动结束后双方同步，回合同步</w:t>
            </w:r>
            <w:r w:rsidRPr="009364E2">
              <w:rPr>
                <w:rFonts w:hint="eastAsia"/>
                <w:b/>
              </w:rPr>
              <w:t>PV</w:t>
            </w:r>
            <w:r w:rsidRPr="009364E2">
              <w:rPr>
                <w:rFonts w:hint="eastAsia"/>
                <w:b/>
              </w:rPr>
              <w:t>操作</w:t>
            </w:r>
          </w:p>
          <w:p w14:paraId="55770181" w14:textId="77777777" w:rsidR="009926AD" w:rsidRDefault="009926AD" w:rsidP="009926AD">
            <w:pPr>
              <w:rPr>
                <w:b/>
              </w:rPr>
            </w:pPr>
          </w:p>
          <w:p w14:paraId="51819E95" w14:textId="77777777" w:rsidR="009926AD" w:rsidRDefault="009926AD" w:rsidP="009926AD">
            <w:pPr>
              <w:rPr>
                <w:b/>
              </w:rPr>
            </w:pPr>
          </w:p>
          <w:p w14:paraId="74ADA978" w14:textId="77777777" w:rsidR="009926AD" w:rsidRDefault="009926AD" w:rsidP="009926AD">
            <w:pPr>
              <w:rPr>
                <w:b/>
              </w:rPr>
            </w:pPr>
          </w:p>
          <w:p w14:paraId="454B5DA6" w14:textId="77777777" w:rsidR="009926AD" w:rsidRDefault="009926AD" w:rsidP="009926AD">
            <w:pPr>
              <w:rPr>
                <w:b/>
              </w:rPr>
            </w:pPr>
          </w:p>
          <w:p w14:paraId="77548949" w14:textId="77777777" w:rsidR="009926AD" w:rsidRDefault="009926AD" w:rsidP="009926AD">
            <w:pPr>
              <w:rPr>
                <w:b/>
              </w:rPr>
            </w:pPr>
          </w:p>
          <w:p w14:paraId="0123A983" w14:textId="77777777" w:rsidR="009926AD" w:rsidRDefault="009926AD" w:rsidP="009926AD">
            <w:pPr>
              <w:rPr>
                <w:b/>
              </w:rPr>
            </w:pPr>
          </w:p>
          <w:p w14:paraId="502AC0F5" w14:textId="77777777" w:rsidR="009926AD" w:rsidRDefault="009926AD" w:rsidP="009926AD">
            <w:pPr>
              <w:rPr>
                <w:b/>
              </w:rPr>
            </w:pPr>
          </w:p>
          <w:p w14:paraId="133963F4" w14:textId="77777777" w:rsidR="009926AD" w:rsidRDefault="009926AD" w:rsidP="009926AD">
            <w:pPr>
              <w:rPr>
                <w:b/>
              </w:rPr>
            </w:pPr>
          </w:p>
          <w:p w14:paraId="1BBC4AA1" w14:textId="77777777" w:rsidR="009926AD" w:rsidRDefault="009926AD" w:rsidP="009926AD">
            <w:pPr>
              <w:rPr>
                <w:b/>
              </w:rPr>
            </w:pPr>
          </w:p>
          <w:p w14:paraId="2187C4CD" w14:textId="77777777" w:rsidR="009926AD" w:rsidRDefault="009926AD" w:rsidP="009926AD">
            <w:pPr>
              <w:rPr>
                <w:b/>
              </w:rPr>
            </w:pPr>
          </w:p>
          <w:p w14:paraId="7095BCCB" w14:textId="77777777" w:rsidR="009926AD" w:rsidRDefault="009926AD" w:rsidP="009926AD">
            <w:pPr>
              <w:rPr>
                <w:b/>
              </w:rPr>
            </w:pPr>
          </w:p>
          <w:p w14:paraId="3B78AD29" w14:textId="77777777" w:rsidR="009926AD" w:rsidRDefault="009926AD" w:rsidP="009926AD">
            <w:pPr>
              <w:rPr>
                <w:b/>
              </w:rPr>
            </w:pPr>
          </w:p>
          <w:p w14:paraId="1F97C9A6" w14:textId="77777777" w:rsidR="009926AD" w:rsidRDefault="009926AD" w:rsidP="009926AD">
            <w:pPr>
              <w:rPr>
                <w:b/>
              </w:rPr>
            </w:pPr>
          </w:p>
          <w:p w14:paraId="1D1FB149" w14:textId="77777777" w:rsidR="009926AD" w:rsidRDefault="009926AD" w:rsidP="009926AD">
            <w:pPr>
              <w:rPr>
                <w:b/>
              </w:rPr>
            </w:pPr>
          </w:p>
          <w:p w14:paraId="63E0F809" w14:textId="77777777" w:rsidR="009926AD" w:rsidRPr="00B202B1" w:rsidRDefault="009926AD" w:rsidP="009926AD">
            <w:pPr>
              <w:rPr>
                <w:b/>
              </w:rPr>
            </w:pPr>
          </w:p>
        </w:tc>
      </w:tr>
      <w:tr w:rsidR="002B5614" w:rsidRPr="005903F0" w14:paraId="225EBC92" w14:textId="77777777" w:rsidTr="00B46DD9">
        <w:trPr>
          <w:trHeight w:val="1859"/>
        </w:trPr>
        <w:tc>
          <w:tcPr>
            <w:tcW w:w="8533" w:type="dxa"/>
            <w:gridSpan w:val="2"/>
          </w:tcPr>
          <w:p w14:paraId="1A79E9D0" w14:textId="77777777" w:rsidR="002B5614" w:rsidRDefault="0046340A" w:rsidP="002B5614">
            <w:pPr>
              <w:pStyle w:val="a9"/>
              <w:widowControl w:val="0"/>
              <w:spacing w:line="360" w:lineRule="auto"/>
              <w:ind w:firstLine="0"/>
              <w:rPr>
                <w:rFonts w:ascii="宋体" w:hAnsi="宋体" w:cs="Arial"/>
                <w:b/>
                <w:sz w:val="30"/>
                <w:szCs w:val="30"/>
              </w:rPr>
            </w:pPr>
            <w:r>
              <w:rPr>
                <w:rFonts w:ascii="宋体" w:hAnsi="宋体" w:cs="Arial" w:hint="eastAsia"/>
                <w:b/>
                <w:sz w:val="30"/>
                <w:szCs w:val="30"/>
              </w:rPr>
              <w:t>会后总结：</w:t>
            </w:r>
          </w:p>
          <w:p w14:paraId="520B9BA4" w14:textId="13B79AB5" w:rsidR="009C58A5" w:rsidRPr="005A12EC" w:rsidRDefault="000D3B78" w:rsidP="00BB7D02">
            <w:pPr>
              <w:rPr>
                <w:rFonts w:hint="eastAsia"/>
              </w:rPr>
            </w:pPr>
            <w:r>
              <w:rPr>
                <w:rFonts w:hint="eastAsia"/>
              </w:rPr>
              <w:t>会议之前没有决定和限制所要讨论的内容，在讨论时会比较没有效率。</w:t>
            </w:r>
            <w:r w:rsidR="00020612">
              <w:rPr>
                <w:rFonts w:hint="eastAsia"/>
              </w:rPr>
              <w:t>下次应予以避免。</w:t>
            </w:r>
            <w:bookmarkStart w:id="0" w:name="_GoBack"/>
            <w:bookmarkEnd w:id="0"/>
          </w:p>
        </w:tc>
      </w:tr>
    </w:tbl>
    <w:p w14:paraId="2774E649" w14:textId="77777777" w:rsidR="00A35893" w:rsidRPr="005A12EC" w:rsidRDefault="00A35893" w:rsidP="002B5614">
      <w:pPr>
        <w:spacing w:line="360" w:lineRule="auto"/>
        <w:rPr>
          <w:rFonts w:ascii="Arial" w:hAnsi="Arial" w:cs="Arial"/>
        </w:rPr>
      </w:pPr>
    </w:p>
    <w:sectPr w:rsidR="00A35893" w:rsidRPr="005A12EC" w:rsidSect="00017BF2">
      <w:headerReference w:type="default" r:id="rId8"/>
      <w:footerReference w:type="even" r:id="rId9"/>
      <w:footerReference w:type="default" r:id="rId10"/>
      <w:pgSz w:w="11906" w:h="16838"/>
      <w:pgMar w:top="1402" w:right="1800" w:bottom="468" w:left="1800" w:header="62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DAAF4" w14:textId="77777777" w:rsidR="00CC2623" w:rsidRDefault="00CC2623">
      <w:r>
        <w:separator/>
      </w:r>
    </w:p>
  </w:endnote>
  <w:endnote w:type="continuationSeparator" w:id="0">
    <w:p w14:paraId="32ADB067" w14:textId="77777777" w:rsidR="00CC2623" w:rsidRDefault="00CC2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6D87DC" w14:textId="77777777" w:rsidR="00951E51" w:rsidRDefault="00F21A1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51E51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901D3EB" w14:textId="77777777" w:rsidR="00951E51" w:rsidRDefault="00951E51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F09E1" w14:textId="77777777" w:rsidR="00951E51" w:rsidRDefault="00F21A1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51E51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20612">
      <w:rPr>
        <w:rStyle w:val="a5"/>
        <w:noProof/>
      </w:rPr>
      <w:t>1</w:t>
    </w:r>
    <w:r>
      <w:rPr>
        <w:rStyle w:val="a5"/>
      </w:rPr>
      <w:fldChar w:fldCharType="end"/>
    </w:r>
  </w:p>
  <w:p w14:paraId="6B3AEB7B" w14:textId="77777777" w:rsidR="00951E51" w:rsidRDefault="00951E51" w:rsidP="009926AD">
    <w:pPr>
      <w:pStyle w:val="a4"/>
      <w:ind w:right="360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D6B33" w14:textId="77777777" w:rsidR="00CC2623" w:rsidRDefault="00CC2623">
      <w:r>
        <w:separator/>
      </w:r>
    </w:p>
  </w:footnote>
  <w:footnote w:type="continuationSeparator" w:id="0">
    <w:p w14:paraId="2421A774" w14:textId="77777777" w:rsidR="00CC2623" w:rsidRDefault="00CC26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6D5BD" w14:textId="77777777" w:rsidR="00951E51" w:rsidRPr="00DB4099" w:rsidRDefault="00951E51" w:rsidP="00555D13">
    <w:pPr>
      <w:pStyle w:val="a3"/>
      <w:tabs>
        <w:tab w:val="clear" w:pos="4153"/>
        <w:tab w:val="center" w:pos="2340"/>
      </w:tabs>
      <w:jc w:val="both"/>
    </w:pPr>
    <w:r>
      <w:rPr>
        <w:rFonts w:hint="eastAsia"/>
      </w:rPr>
      <w:t xml:space="preserve">                                    </w:t>
    </w:r>
    <w:r w:rsidR="00D36BEA">
      <w:rPr>
        <w:rFonts w:hint="eastAsia"/>
      </w:rPr>
      <w:t xml:space="preserve">               </w:t>
    </w:r>
    <w:r w:rsidR="00E97BFE">
      <w:rPr>
        <w:rFonts w:hint="eastAsia"/>
      </w:rPr>
      <w:t xml:space="preserve">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14815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74A3A"/>
    <w:multiLevelType w:val="hybridMultilevel"/>
    <w:tmpl w:val="8E6C696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0D346A6"/>
    <w:multiLevelType w:val="hybridMultilevel"/>
    <w:tmpl w:val="937C7816"/>
    <w:lvl w:ilvl="0" w:tplc="73D63584">
      <w:start w:val="1"/>
      <w:numFmt w:val="decimalEnclosedCircle"/>
      <w:lvlText w:val="%1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3">
    <w:nsid w:val="0CA53720"/>
    <w:multiLevelType w:val="hybridMultilevel"/>
    <w:tmpl w:val="2B42E62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3FE39E8"/>
    <w:multiLevelType w:val="hybridMultilevel"/>
    <w:tmpl w:val="8092C7D2"/>
    <w:lvl w:ilvl="0" w:tplc="37148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652C03"/>
    <w:multiLevelType w:val="hybridMultilevel"/>
    <w:tmpl w:val="F194771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1D4B7F57"/>
    <w:multiLevelType w:val="hybridMultilevel"/>
    <w:tmpl w:val="F64A4068"/>
    <w:lvl w:ilvl="0" w:tplc="9C88A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6596DEE"/>
    <w:multiLevelType w:val="hybridMultilevel"/>
    <w:tmpl w:val="B6707B8C"/>
    <w:lvl w:ilvl="0" w:tplc="09485574">
      <w:start w:val="1"/>
      <w:numFmt w:val="decimalEnclosedCircle"/>
      <w:lvlText w:val="%1"/>
      <w:lvlJc w:val="left"/>
      <w:pPr>
        <w:ind w:left="109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>
    <w:nsid w:val="292A6568"/>
    <w:multiLevelType w:val="hybridMultilevel"/>
    <w:tmpl w:val="91AAA4AE"/>
    <w:lvl w:ilvl="0" w:tplc="165AFA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60A6DD9"/>
    <w:multiLevelType w:val="hybridMultilevel"/>
    <w:tmpl w:val="5F6C4E10"/>
    <w:lvl w:ilvl="0" w:tplc="516049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3125B65"/>
    <w:multiLevelType w:val="hybridMultilevel"/>
    <w:tmpl w:val="41DC265A"/>
    <w:lvl w:ilvl="0" w:tplc="8CFC39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16B2B4B"/>
    <w:multiLevelType w:val="hybridMultilevel"/>
    <w:tmpl w:val="262E1D0C"/>
    <w:lvl w:ilvl="0" w:tplc="240649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46D33A9"/>
    <w:multiLevelType w:val="hybridMultilevel"/>
    <w:tmpl w:val="17C41C4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54C13DF2"/>
    <w:multiLevelType w:val="hybridMultilevel"/>
    <w:tmpl w:val="EA1CC03E"/>
    <w:lvl w:ilvl="0" w:tplc="39865B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BB62380"/>
    <w:multiLevelType w:val="hybridMultilevel"/>
    <w:tmpl w:val="7B3AE80A"/>
    <w:lvl w:ilvl="0" w:tplc="6700E1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E6645BB"/>
    <w:multiLevelType w:val="hybridMultilevel"/>
    <w:tmpl w:val="53240FC8"/>
    <w:lvl w:ilvl="0" w:tplc="54C22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2617132"/>
    <w:multiLevelType w:val="hybridMultilevel"/>
    <w:tmpl w:val="52D0481C"/>
    <w:lvl w:ilvl="0" w:tplc="00A86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CAE29CC"/>
    <w:multiLevelType w:val="hybridMultilevel"/>
    <w:tmpl w:val="10723D0C"/>
    <w:lvl w:ilvl="0" w:tplc="0B62F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D495EFC"/>
    <w:multiLevelType w:val="hybridMultilevel"/>
    <w:tmpl w:val="729667AE"/>
    <w:lvl w:ilvl="0" w:tplc="D49617D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ECA7CC7"/>
    <w:multiLevelType w:val="hybridMultilevel"/>
    <w:tmpl w:val="FA5C639A"/>
    <w:lvl w:ilvl="0" w:tplc="564C10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EDC44BB"/>
    <w:multiLevelType w:val="hybridMultilevel"/>
    <w:tmpl w:val="6AF6DC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14A0187"/>
    <w:multiLevelType w:val="hybridMultilevel"/>
    <w:tmpl w:val="8F064FC6"/>
    <w:lvl w:ilvl="0" w:tplc="109A3A5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71E23F82"/>
    <w:multiLevelType w:val="hybridMultilevel"/>
    <w:tmpl w:val="EADA3BFC"/>
    <w:lvl w:ilvl="0" w:tplc="2EAC03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282ED9"/>
    <w:multiLevelType w:val="hybridMultilevel"/>
    <w:tmpl w:val="132284FA"/>
    <w:lvl w:ilvl="0" w:tplc="4E801904">
      <w:start w:val="1"/>
      <w:numFmt w:val="decimalEnclosedCircle"/>
      <w:lvlText w:val="%1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4">
    <w:nsid w:val="7D7966A1"/>
    <w:multiLevelType w:val="hybridMultilevel"/>
    <w:tmpl w:val="E49012D6"/>
    <w:lvl w:ilvl="0" w:tplc="D9F87D1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0"/>
  </w:num>
  <w:num w:numId="3">
    <w:abstractNumId w:val="20"/>
  </w:num>
  <w:num w:numId="4">
    <w:abstractNumId w:val="24"/>
  </w:num>
  <w:num w:numId="5">
    <w:abstractNumId w:val="17"/>
  </w:num>
  <w:num w:numId="6">
    <w:abstractNumId w:val="1"/>
  </w:num>
  <w:num w:numId="7">
    <w:abstractNumId w:val="11"/>
  </w:num>
  <w:num w:numId="8">
    <w:abstractNumId w:val="12"/>
  </w:num>
  <w:num w:numId="9">
    <w:abstractNumId w:val="5"/>
  </w:num>
  <w:num w:numId="10">
    <w:abstractNumId w:val="3"/>
  </w:num>
  <w:num w:numId="11">
    <w:abstractNumId w:val="13"/>
  </w:num>
  <w:num w:numId="12">
    <w:abstractNumId w:val="14"/>
  </w:num>
  <w:num w:numId="13">
    <w:abstractNumId w:val="16"/>
  </w:num>
  <w:num w:numId="14">
    <w:abstractNumId w:val="19"/>
  </w:num>
  <w:num w:numId="15">
    <w:abstractNumId w:val="15"/>
  </w:num>
  <w:num w:numId="16">
    <w:abstractNumId w:val="21"/>
  </w:num>
  <w:num w:numId="17">
    <w:abstractNumId w:val="18"/>
  </w:num>
  <w:num w:numId="18">
    <w:abstractNumId w:val="9"/>
  </w:num>
  <w:num w:numId="19">
    <w:abstractNumId w:val="6"/>
  </w:num>
  <w:num w:numId="20">
    <w:abstractNumId w:val="7"/>
  </w:num>
  <w:num w:numId="21">
    <w:abstractNumId w:val="23"/>
  </w:num>
  <w:num w:numId="22">
    <w:abstractNumId w:val="2"/>
  </w:num>
  <w:num w:numId="23">
    <w:abstractNumId w:val="8"/>
  </w:num>
  <w:num w:numId="24">
    <w:abstractNumId w:val="22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CB"/>
    <w:rsid w:val="00003531"/>
    <w:rsid w:val="00010D0D"/>
    <w:rsid w:val="00011B48"/>
    <w:rsid w:val="00017BF2"/>
    <w:rsid w:val="00020612"/>
    <w:rsid w:val="00024643"/>
    <w:rsid w:val="00024BB6"/>
    <w:rsid w:val="0003735A"/>
    <w:rsid w:val="000377B7"/>
    <w:rsid w:val="00045B07"/>
    <w:rsid w:val="0004614F"/>
    <w:rsid w:val="00051319"/>
    <w:rsid w:val="00052863"/>
    <w:rsid w:val="00053FE2"/>
    <w:rsid w:val="00056D74"/>
    <w:rsid w:val="000574B9"/>
    <w:rsid w:val="00061C7E"/>
    <w:rsid w:val="0006272F"/>
    <w:rsid w:val="00066CA5"/>
    <w:rsid w:val="0007010C"/>
    <w:rsid w:val="00075D29"/>
    <w:rsid w:val="00077F92"/>
    <w:rsid w:val="00083C0A"/>
    <w:rsid w:val="000850E9"/>
    <w:rsid w:val="00087217"/>
    <w:rsid w:val="00087914"/>
    <w:rsid w:val="00091690"/>
    <w:rsid w:val="00093AF1"/>
    <w:rsid w:val="000A015E"/>
    <w:rsid w:val="000A08C9"/>
    <w:rsid w:val="000A5699"/>
    <w:rsid w:val="000B51A8"/>
    <w:rsid w:val="000B6F48"/>
    <w:rsid w:val="000B70E9"/>
    <w:rsid w:val="000C0380"/>
    <w:rsid w:val="000C1FB1"/>
    <w:rsid w:val="000C25F1"/>
    <w:rsid w:val="000C666E"/>
    <w:rsid w:val="000D1666"/>
    <w:rsid w:val="000D2BA2"/>
    <w:rsid w:val="000D3B78"/>
    <w:rsid w:val="000D6DA4"/>
    <w:rsid w:val="000E0DDD"/>
    <w:rsid w:val="000E2C15"/>
    <w:rsid w:val="000F0914"/>
    <w:rsid w:val="000F41BB"/>
    <w:rsid w:val="001040B1"/>
    <w:rsid w:val="001071E0"/>
    <w:rsid w:val="001155D7"/>
    <w:rsid w:val="00115ADA"/>
    <w:rsid w:val="00125DA7"/>
    <w:rsid w:val="00125F23"/>
    <w:rsid w:val="00133F0F"/>
    <w:rsid w:val="00135531"/>
    <w:rsid w:val="00137204"/>
    <w:rsid w:val="001379E0"/>
    <w:rsid w:val="001410AE"/>
    <w:rsid w:val="0014164C"/>
    <w:rsid w:val="001424B0"/>
    <w:rsid w:val="00144B34"/>
    <w:rsid w:val="00152F47"/>
    <w:rsid w:val="00156EFF"/>
    <w:rsid w:val="00160053"/>
    <w:rsid w:val="001600CC"/>
    <w:rsid w:val="00161217"/>
    <w:rsid w:val="00162376"/>
    <w:rsid w:val="00164A3F"/>
    <w:rsid w:val="001658C9"/>
    <w:rsid w:val="00173DA6"/>
    <w:rsid w:val="00175C31"/>
    <w:rsid w:val="00177561"/>
    <w:rsid w:val="00181FFD"/>
    <w:rsid w:val="0018681E"/>
    <w:rsid w:val="00194B3C"/>
    <w:rsid w:val="00196513"/>
    <w:rsid w:val="001A2BCF"/>
    <w:rsid w:val="001B19A9"/>
    <w:rsid w:val="001C5D23"/>
    <w:rsid w:val="001D321C"/>
    <w:rsid w:val="001D4071"/>
    <w:rsid w:val="001E1A96"/>
    <w:rsid w:val="001E22EF"/>
    <w:rsid w:val="001E55EF"/>
    <w:rsid w:val="001E5C59"/>
    <w:rsid w:val="001F18F9"/>
    <w:rsid w:val="001F48B0"/>
    <w:rsid w:val="001F63EB"/>
    <w:rsid w:val="001F7095"/>
    <w:rsid w:val="0020379D"/>
    <w:rsid w:val="00205E56"/>
    <w:rsid w:val="002066BB"/>
    <w:rsid w:val="002100FD"/>
    <w:rsid w:val="00210B04"/>
    <w:rsid w:val="00210BEA"/>
    <w:rsid w:val="00213D6D"/>
    <w:rsid w:val="00213D74"/>
    <w:rsid w:val="00216084"/>
    <w:rsid w:val="00220A25"/>
    <w:rsid w:val="00221220"/>
    <w:rsid w:val="00221CF3"/>
    <w:rsid w:val="002242CB"/>
    <w:rsid w:val="002262B0"/>
    <w:rsid w:val="00226F17"/>
    <w:rsid w:val="00233025"/>
    <w:rsid w:val="00233A3E"/>
    <w:rsid w:val="00235AA2"/>
    <w:rsid w:val="0023747B"/>
    <w:rsid w:val="002400A1"/>
    <w:rsid w:val="0024068C"/>
    <w:rsid w:val="00240A9F"/>
    <w:rsid w:val="00245544"/>
    <w:rsid w:val="00245C93"/>
    <w:rsid w:val="00246CE5"/>
    <w:rsid w:val="002518A7"/>
    <w:rsid w:val="00253D28"/>
    <w:rsid w:val="00255C6D"/>
    <w:rsid w:val="0025679C"/>
    <w:rsid w:val="002603B4"/>
    <w:rsid w:val="002613F3"/>
    <w:rsid w:val="00266D43"/>
    <w:rsid w:val="0027016F"/>
    <w:rsid w:val="002704CD"/>
    <w:rsid w:val="00270666"/>
    <w:rsid w:val="00271771"/>
    <w:rsid w:val="0027549A"/>
    <w:rsid w:val="002814B8"/>
    <w:rsid w:val="00284265"/>
    <w:rsid w:val="00284589"/>
    <w:rsid w:val="00285CEC"/>
    <w:rsid w:val="00290F03"/>
    <w:rsid w:val="0029229C"/>
    <w:rsid w:val="002931A4"/>
    <w:rsid w:val="00293250"/>
    <w:rsid w:val="00293C72"/>
    <w:rsid w:val="00295F56"/>
    <w:rsid w:val="002A0223"/>
    <w:rsid w:val="002A2606"/>
    <w:rsid w:val="002A7445"/>
    <w:rsid w:val="002B1E2D"/>
    <w:rsid w:val="002B22ED"/>
    <w:rsid w:val="002B4009"/>
    <w:rsid w:val="002B41B9"/>
    <w:rsid w:val="002B5614"/>
    <w:rsid w:val="002B588D"/>
    <w:rsid w:val="002C0DDC"/>
    <w:rsid w:val="002C447A"/>
    <w:rsid w:val="002C7A12"/>
    <w:rsid w:val="002C7E8D"/>
    <w:rsid w:val="002D1F7D"/>
    <w:rsid w:val="002D2625"/>
    <w:rsid w:val="002D43E6"/>
    <w:rsid w:val="002D5EBF"/>
    <w:rsid w:val="002E233F"/>
    <w:rsid w:val="002F0379"/>
    <w:rsid w:val="002F17FF"/>
    <w:rsid w:val="002F541D"/>
    <w:rsid w:val="002F5952"/>
    <w:rsid w:val="002F71E6"/>
    <w:rsid w:val="002F7CAA"/>
    <w:rsid w:val="00310188"/>
    <w:rsid w:val="00312ABB"/>
    <w:rsid w:val="0031315C"/>
    <w:rsid w:val="0031450E"/>
    <w:rsid w:val="003164D7"/>
    <w:rsid w:val="003247DF"/>
    <w:rsid w:val="003251FA"/>
    <w:rsid w:val="003309CF"/>
    <w:rsid w:val="0034024D"/>
    <w:rsid w:val="0034272E"/>
    <w:rsid w:val="00343627"/>
    <w:rsid w:val="00344677"/>
    <w:rsid w:val="003465B5"/>
    <w:rsid w:val="003534CF"/>
    <w:rsid w:val="00353AD0"/>
    <w:rsid w:val="00355005"/>
    <w:rsid w:val="003553E5"/>
    <w:rsid w:val="0035544C"/>
    <w:rsid w:val="00360E88"/>
    <w:rsid w:val="003625BD"/>
    <w:rsid w:val="0036545B"/>
    <w:rsid w:val="003659BF"/>
    <w:rsid w:val="003672C4"/>
    <w:rsid w:val="00367E1B"/>
    <w:rsid w:val="00370917"/>
    <w:rsid w:val="00375290"/>
    <w:rsid w:val="00376839"/>
    <w:rsid w:val="00384068"/>
    <w:rsid w:val="00390D23"/>
    <w:rsid w:val="0039250A"/>
    <w:rsid w:val="00392D77"/>
    <w:rsid w:val="00394E6C"/>
    <w:rsid w:val="003970E9"/>
    <w:rsid w:val="003B3A34"/>
    <w:rsid w:val="003B563E"/>
    <w:rsid w:val="003C4F1B"/>
    <w:rsid w:val="003C5A41"/>
    <w:rsid w:val="003C7C15"/>
    <w:rsid w:val="003D35F0"/>
    <w:rsid w:val="003D6833"/>
    <w:rsid w:val="003D77CD"/>
    <w:rsid w:val="003E37C4"/>
    <w:rsid w:val="003E3ADB"/>
    <w:rsid w:val="003E4760"/>
    <w:rsid w:val="003E5453"/>
    <w:rsid w:val="003E74E8"/>
    <w:rsid w:val="003E7F3B"/>
    <w:rsid w:val="003F17AD"/>
    <w:rsid w:val="003F70DE"/>
    <w:rsid w:val="004005E5"/>
    <w:rsid w:val="00402031"/>
    <w:rsid w:val="00402933"/>
    <w:rsid w:val="00404656"/>
    <w:rsid w:val="00407713"/>
    <w:rsid w:val="00407BC3"/>
    <w:rsid w:val="00410C82"/>
    <w:rsid w:val="004161FA"/>
    <w:rsid w:val="0042361B"/>
    <w:rsid w:val="004261E5"/>
    <w:rsid w:val="0043195C"/>
    <w:rsid w:val="0043262F"/>
    <w:rsid w:val="0043428C"/>
    <w:rsid w:val="00435413"/>
    <w:rsid w:val="00437E92"/>
    <w:rsid w:val="00441469"/>
    <w:rsid w:val="0044661C"/>
    <w:rsid w:val="004474EA"/>
    <w:rsid w:val="00450E37"/>
    <w:rsid w:val="00454C2C"/>
    <w:rsid w:val="00455EDF"/>
    <w:rsid w:val="00457223"/>
    <w:rsid w:val="0045759C"/>
    <w:rsid w:val="004601E4"/>
    <w:rsid w:val="00462899"/>
    <w:rsid w:val="0046340A"/>
    <w:rsid w:val="00463B0E"/>
    <w:rsid w:val="0046484B"/>
    <w:rsid w:val="0046624C"/>
    <w:rsid w:val="00466824"/>
    <w:rsid w:val="00466EAA"/>
    <w:rsid w:val="004674B1"/>
    <w:rsid w:val="00467B31"/>
    <w:rsid w:val="00471AC8"/>
    <w:rsid w:val="00473086"/>
    <w:rsid w:val="00474A06"/>
    <w:rsid w:val="00486899"/>
    <w:rsid w:val="00486AB0"/>
    <w:rsid w:val="00491802"/>
    <w:rsid w:val="00493446"/>
    <w:rsid w:val="00493F66"/>
    <w:rsid w:val="00494C95"/>
    <w:rsid w:val="00494F9B"/>
    <w:rsid w:val="00495673"/>
    <w:rsid w:val="004A13AF"/>
    <w:rsid w:val="004B165F"/>
    <w:rsid w:val="004B5869"/>
    <w:rsid w:val="004B704A"/>
    <w:rsid w:val="004B7BB2"/>
    <w:rsid w:val="004C026F"/>
    <w:rsid w:val="004C080B"/>
    <w:rsid w:val="004C10BB"/>
    <w:rsid w:val="004C2F66"/>
    <w:rsid w:val="004C4D2C"/>
    <w:rsid w:val="004D089E"/>
    <w:rsid w:val="004D1C87"/>
    <w:rsid w:val="004D3E79"/>
    <w:rsid w:val="004D6F95"/>
    <w:rsid w:val="004E19E9"/>
    <w:rsid w:val="004E56EC"/>
    <w:rsid w:val="004E63A9"/>
    <w:rsid w:val="004F3D5C"/>
    <w:rsid w:val="004F431D"/>
    <w:rsid w:val="004F68B7"/>
    <w:rsid w:val="004F7CD7"/>
    <w:rsid w:val="00502223"/>
    <w:rsid w:val="00505304"/>
    <w:rsid w:val="0050580A"/>
    <w:rsid w:val="005062D0"/>
    <w:rsid w:val="00510D22"/>
    <w:rsid w:val="00512E9F"/>
    <w:rsid w:val="0051538A"/>
    <w:rsid w:val="005343C7"/>
    <w:rsid w:val="00534458"/>
    <w:rsid w:val="00536F4F"/>
    <w:rsid w:val="00540ED3"/>
    <w:rsid w:val="00544994"/>
    <w:rsid w:val="00544DFE"/>
    <w:rsid w:val="00545B70"/>
    <w:rsid w:val="005460F7"/>
    <w:rsid w:val="0055228F"/>
    <w:rsid w:val="00555CE2"/>
    <w:rsid w:val="00555D13"/>
    <w:rsid w:val="00560030"/>
    <w:rsid w:val="005609F2"/>
    <w:rsid w:val="005757D3"/>
    <w:rsid w:val="00577DFF"/>
    <w:rsid w:val="00581818"/>
    <w:rsid w:val="00583312"/>
    <w:rsid w:val="00584145"/>
    <w:rsid w:val="00584CF9"/>
    <w:rsid w:val="00586C74"/>
    <w:rsid w:val="005903F0"/>
    <w:rsid w:val="00590664"/>
    <w:rsid w:val="00592024"/>
    <w:rsid w:val="00594307"/>
    <w:rsid w:val="005A12EC"/>
    <w:rsid w:val="005A1362"/>
    <w:rsid w:val="005A3EC9"/>
    <w:rsid w:val="005A4804"/>
    <w:rsid w:val="005A53AA"/>
    <w:rsid w:val="005A7C53"/>
    <w:rsid w:val="005B6343"/>
    <w:rsid w:val="005C1231"/>
    <w:rsid w:val="005C2CF6"/>
    <w:rsid w:val="005C7F4D"/>
    <w:rsid w:val="005D1E35"/>
    <w:rsid w:val="005D2986"/>
    <w:rsid w:val="005D3CA0"/>
    <w:rsid w:val="005D7F3C"/>
    <w:rsid w:val="005E290D"/>
    <w:rsid w:val="005E501C"/>
    <w:rsid w:val="005E6FB0"/>
    <w:rsid w:val="005F3FF2"/>
    <w:rsid w:val="005F50BE"/>
    <w:rsid w:val="005F6F16"/>
    <w:rsid w:val="00600364"/>
    <w:rsid w:val="006003A6"/>
    <w:rsid w:val="00601346"/>
    <w:rsid w:val="00601AFB"/>
    <w:rsid w:val="0060247C"/>
    <w:rsid w:val="006026D1"/>
    <w:rsid w:val="00605512"/>
    <w:rsid w:val="00605B86"/>
    <w:rsid w:val="0060681A"/>
    <w:rsid w:val="00607EA8"/>
    <w:rsid w:val="006128F2"/>
    <w:rsid w:val="00613145"/>
    <w:rsid w:val="00613165"/>
    <w:rsid w:val="00624D0A"/>
    <w:rsid w:val="006261A8"/>
    <w:rsid w:val="00626ADB"/>
    <w:rsid w:val="0063002B"/>
    <w:rsid w:val="006345D9"/>
    <w:rsid w:val="006348C6"/>
    <w:rsid w:val="00641A5E"/>
    <w:rsid w:val="00642CBC"/>
    <w:rsid w:val="00643F93"/>
    <w:rsid w:val="0064439E"/>
    <w:rsid w:val="006447ED"/>
    <w:rsid w:val="006457B4"/>
    <w:rsid w:val="00655785"/>
    <w:rsid w:val="00656BBE"/>
    <w:rsid w:val="006575A1"/>
    <w:rsid w:val="00657894"/>
    <w:rsid w:val="006632A3"/>
    <w:rsid w:val="006646F6"/>
    <w:rsid w:val="00670BB6"/>
    <w:rsid w:val="00670BC7"/>
    <w:rsid w:val="0067216F"/>
    <w:rsid w:val="00673A56"/>
    <w:rsid w:val="00674A0D"/>
    <w:rsid w:val="00676202"/>
    <w:rsid w:val="006A156E"/>
    <w:rsid w:val="006A2D7B"/>
    <w:rsid w:val="006A5CAA"/>
    <w:rsid w:val="006A6704"/>
    <w:rsid w:val="006A6BC6"/>
    <w:rsid w:val="006B0081"/>
    <w:rsid w:val="006B2F29"/>
    <w:rsid w:val="006B32F4"/>
    <w:rsid w:val="006B46F4"/>
    <w:rsid w:val="006B505A"/>
    <w:rsid w:val="006B568E"/>
    <w:rsid w:val="006B7196"/>
    <w:rsid w:val="006C1C43"/>
    <w:rsid w:val="006C3CF4"/>
    <w:rsid w:val="006C4627"/>
    <w:rsid w:val="006C5D54"/>
    <w:rsid w:val="006D222A"/>
    <w:rsid w:val="006E0195"/>
    <w:rsid w:val="006E7CB2"/>
    <w:rsid w:val="006F13AF"/>
    <w:rsid w:val="006F2025"/>
    <w:rsid w:val="00700658"/>
    <w:rsid w:val="007018C0"/>
    <w:rsid w:val="007032F9"/>
    <w:rsid w:val="00707347"/>
    <w:rsid w:val="00710793"/>
    <w:rsid w:val="0071319A"/>
    <w:rsid w:val="00713CFC"/>
    <w:rsid w:val="0071606C"/>
    <w:rsid w:val="00717500"/>
    <w:rsid w:val="00720E93"/>
    <w:rsid w:val="00727139"/>
    <w:rsid w:val="00732ACB"/>
    <w:rsid w:val="00733715"/>
    <w:rsid w:val="0073511D"/>
    <w:rsid w:val="0073688C"/>
    <w:rsid w:val="007373F6"/>
    <w:rsid w:val="007421C5"/>
    <w:rsid w:val="007424E2"/>
    <w:rsid w:val="00742ECC"/>
    <w:rsid w:val="00745200"/>
    <w:rsid w:val="00746B68"/>
    <w:rsid w:val="007514F0"/>
    <w:rsid w:val="00752D84"/>
    <w:rsid w:val="00752EEA"/>
    <w:rsid w:val="00754AB0"/>
    <w:rsid w:val="00762151"/>
    <w:rsid w:val="007627FC"/>
    <w:rsid w:val="00762C9D"/>
    <w:rsid w:val="007658A6"/>
    <w:rsid w:val="00776890"/>
    <w:rsid w:val="00780A30"/>
    <w:rsid w:val="0078321B"/>
    <w:rsid w:val="00783855"/>
    <w:rsid w:val="00783AAC"/>
    <w:rsid w:val="0078459F"/>
    <w:rsid w:val="007856F4"/>
    <w:rsid w:val="00787122"/>
    <w:rsid w:val="007920F9"/>
    <w:rsid w:val="007924C5"/>
    <w:rsid w:val="00793403"/>
    <w:rsid w:val="0079482B"/>
    <w:rsid w:val="00794ADB"/>
    <w:rsid w:val="00796777"/>
    <w:rsid w:val="00797C6F"/>
    <w:rsid w:val="007B09F9"/>
    <w:rsid w:val="007B3E97"/>
    <w:rsid w:val="007B4195"/>
    <w:rsid w:val="007B4BDF"/>
    <w:rsid w:val="007C23D7"/>
    <w:rsid w:val="007D0514"/>
    <w:rsid w:val="007D29A3"/>
    <w:rsid w:val="007E0714"/>
    <w:rsid w:val="007E0EC3"/>
    <w:rsid w:val="007E3286"/>
    <w:rsid w:val="007E6899"/>
    <w:rsid w:val="007F2035"/>
    <w:rsid w:val="00800808"/>
    <w:rsid w:val="00801B45"/>
    <w:rsid w:val="008029E2"/>
    <w:rsid w:val="00810C65"/>
    <w:rsid w:val="00811A93"/>
    <w:rsid w:val="00811F1F"/>
    <w:rsid w:val="00812266"/>
    <w:rsid w:val="008170BF"/>
    <w:rsid w:val="00824FF4"/>
    <w:rsid w:val="00826064"/>
    <w:rsid w:val="00830CB4"/>
    <w:rsid w:val="0083291B"/>
    <w:rsid w:val="008407F1"/>
    <w:rsid w:val="0084155B"/>
    <w:rsid w:val="00841B50"/>
    <w:rsid w:val="008472E2"/>
    <w:rsid w:val="00847358"/>
    <w:rsid w:val="00852664"/>
    <w:rsid w:val="008534CF"/>
    <w:rsid w:val="00857045"/>
    <w:rsid w:val="00863D1C"/>
    <w:rsid w:val="00866293"/>
    <w:rsid w:val="008732FF"/>
    <w:rsid w:val="00876C5D"/>
    <w:rsid w:val="00880FA0"/>
    <w:rsid w:val="008831DA"/>
    <w:rsid w:val="0088367C"/>
    <w:rsid w:val="008849F1"/>
    <w:rsid w:val="00885090"/>
    <w:rsid w:val="00885D72"/>
    <w:rsid w:val="00886479"/>
    <w:rsid w:val="008879AB"/>
    <w:rsid w:val="0089679A"/>
    <w:rsid w:val="00897684"/>
    <w:rsid w:val="008A1964"/>
    <w:rsid w:val="008A1A89"/>
    <w:rsid w:val="008A1CE8"/>
    <w:rsid w:val="008A1E9E"/>
    <w:rsid w:val="008A31F8"/>
    <w:rsid w:val="008B1C9F"/>
    <w:rsid w:val="008B1EC4"/>
    <w:rsid w:val="008B7031"/>
    <w:rsid w:val="008B7288"/>
    <w:rsid w:val="008B750D"/>
    <w:rsid w:val="008C0C6E"/>
    <w:rsid w:val="008C0EA4"/>
    <w:rsid w:val="008C14F7"/>
    <w:rsid w:val="008C1ABE"/>
    <w:rsid w:val="008C38C9"/>
    <w:rsid w:val="008C39C5"/>
    <w:rsid w:val="008D01EA"/>
    <w:rsid w:val="008D2038"/>
    <w:rsid w:val="008D5B16"/>
    <w:rsid w:val="008D7D1D"/>
    <w:rsid w:val="008E225C"/>
    <w:rsid w:val="008E4C83"/>
    <w:rsid w:val="008E7324"/>
    <w:rsid w:val="008E7493"/>
    <w:rsid w:val="008F0867"/>
    <w:rsid w:val="008F2535"/>
    <w:rsid w:val="008F32A3"/>
    <w:rsid w:val="008F7BA3"/>
    <w:rsid w:val="00900498"/>
    <w:rsid w:val="00901F7B"/>
    <w:rsid w:val="00910516"/>
    <w:rsid w:val="009215ED"/>
    <w:rsid w:val="009216A3"/>
    <w:rsid w:val="00921A04"/>
    <w:rsid w:val="00921B71"/>
    <w:rsid w:val="00921DF8"/>
    <w:rsid w:val="00927E0D"/>
    <w:rsid w:val="009358E7"/>
    <w:rsid w:val="009364E2"/>
    <w:rsid w:val="00936E38"/>
    <w:rsid w:val="00937614"/>
    <w:rsid w:val="00940E4B"/>
    <w:rsid w:val="009426CF"/>
    <w:rsid w:val="00942F09"/>
    <w:rsid w:val="00943F92"/>
    <w:rsid w:val="009443A3"/>
    <w:rsid w:val="0094609E"/>
    <w:rsid w:val="00950B9A"/>
    <w:rsid w:val="00951210"/>
    <w:rsid w:val="00951E51"/>
    <w:rsid w:val="009531E7"/>
    <w:rsid w:val="00954DA6"/>
    <w:rsid w:val="0095526E"/>
    <w:rsid w:val="009601EA"/>
    <w:rsid w:val="00961349"/>
    <w:rsid w:val="00962943"/>
    <w:rsid w:val="0098577C"/>
    <w:rsid w:val="009926AD"/>
    <w:rsid w:val="00993676"/>
    <w:rsid w:val="0099470D"/>
    <w:rsid w:val="009A2D59"/>
    <w:rsid w:val="009A39B1"/>
    <w:rsid w:val="009A53B8"/>
    <w:rsid w:val="009A58B4"/>
    <w:rsid w:val="009B06BD"/>
    <w:rsid w:val="009B2EFB"/>
    <w:rsid w:val="009B3024"/>
    <w:rsid w:val="009B3AB0"/>
    <w:rsid w:val="009B68F1"/>
    <w:rsid w:val="009B6FAF"/>
    <w:rsid w:val="009C1058"/>
    <w:rsid w:val="009C58A5"/>
    <w:rsid w:val="009C5C91"/>
    <w:rsid w:val="009C63CA"/>
    <w:rsid w:val="009C6833"/>
    <w:rsid w:val="009D3BA4"/>
    <w:rsid w:val="009E46BD"/>
    <w:rsid w:val="009E5231"/>
    <w:rsid w:val="009E554B"/>
    <w:rsid w:val="009F556C"/>
    <w:rsid w:val="00A041B8"/>
    <w:rsid w:val="00A04A3A"/>
    <w:rsid w:val="00A114D6"/>
    <w:rsid w:val="00A1176F"/>
    <w:rsid w:val="00A1274D"/>
    <w:rsid w:val="00A13196"/>
    <w:rsid w:val="00A15991"/>
    <w:rsid w:val="00A15A68"/>
    <w:rsid w:val="00A2106E"/>
    <w:rsid w:val="00A222FB"/>
    <w:rsid w:val="00A27A0D"/>
    <w:rsid w:val="00A35893"/>
    <w:rsid w:val="00A44CD9"/>
    <w:rsid w:val="00A45AFA"/>
    <w:rsid w:val="00A464DA"/>
    <w:rsid w:val="00A46FA4"/>
    <w:rsid w:val="00A53131"/>
    <w:rsid w:val="00A536A2"/>
    <w:rsid w:val="00A55C98"/>
    <w:rsid w:val="00A561D5"/>
    <w:rsid w:val="00A773F8"/>
    <w:rsid w:val="00A81541"/>
    <w:rsid w:val="00A81C80"/>
    <w:rsid w:val="00A81CA3"/>
    <w:rsid w:val="00A850F8"/>
    <w:rsid w:val="00A86854"/>
    <w:rsid w:val="00A94503"/>
    <w:rsid w:val="00A95C62"/>
    <w:rsid w:val="00AA0981"/>
    <w:rsid w:val="00AA6634"/>
    <w:rsid w:val="00AB098D"/>
    <w:rsid w:val="00AB1588"/>
    <w:rsid w:val="00AB35D8"/>
    <w:rsid w:val="00AB35FA"/>
    <w:rsid w:val="00AB6854"/>
    <w:rsid w:val="00AC0115"/>
    <w:rsid w:val="00AC47C4"/>
    <w:rsid w:val="00AC57DE"/>
    <w:rsid w:val="00AD085C"/>
    <w:rsid w:val="00AE0BD7"/>
    <w:rsid w:val="00AE2E0C"/>
    <w:rsid w:val="00AE3588"/>
    <w:rsid w:val="00AE7DCE"/>
    <w:rsid w:val="00AF0F20"/>
    <w:rsid w:val="00AF2F3B"/>
    <w:rsid w:val="00AF631C"/>
    <w:rsid w:val="00AF7E32"/>
    <w:rsid w:val="00B002BF"/>
    <w:rsid w:val="00B0295E"/>
    <w:rsid w:val="00B05ADC"/>
    <w:rsid w:val="00B07FE8"/>
    <w:rsid w:val="00B1268B"/>
    <w:rsid w:val="00B202B1"/>
    <w:rsid w:val="00B2699F"/>
    <w:rsid w:val="00B27A8D"/>
    <w:rsid w:val="00B31BA0"/>
    <w:rsid w:val="00B35807"/>
    <w:rsid w:val="00B37DAB"/>
    <w:rsid w:val="00B420D2"/>
    <w:rsid w:val="00B42405"/>
    <w:rsid w:val="00B45AD5"/>
    <w:rsid w:val="00B46DD9"/>
    <w:rsid w:val="00B507F6"/>
    <w:rsid w:val="00B510FC"/>
    <w:rsid w:val="00B54864"/>
    <w:rsid w:val="00B617A6"/>
    <w:rsid w:val="00B65D90"/>
    <w:rsid w:val="00B752DE"/>
    <w:rsid w:val="00B7578A"/>
    <w:rsid w:val="00B769EB"/>
    <w:rsid w:val="00B81ACE"/>
    <w:rsid w:val="00B843CF"/>
    <w:rsid w:val="00B86F70"/>
    <w:rsid w:val="00B91902"/>
    <w:rsid w:val="00BA0786"/>
    <w:rsid w:val="00BA1E99"/>
    <w:rsid w:val="00BA1EDA"/>
    <w:rsid w:val="00BA5C91"/>
    <w:rsid w:val="00BB182C"/>
    <w:rsid w:val="00BB281B"/>
    <w:rsid w:val="00BB3A16"/>
    <w:rsid w:val="00BB7D02"/>
    <w:rsid w:val="00BC017F"/>
    <w:rsid w:val="00BD1964"/>
    <w:rsid w:val="00BD2DD8"/>
    <w:rsid w:val="00BD6A8E"/>
    <w:rsid w:val="00BD7132"/>
    <w:rsid w:val="00BD7BD2"/>
    <w:rsid w:val="00BE08F4"/>
    <w:rsid w:val="00BE202E"/>
    <w:rsid w:val="00BE21EC"/>
    <w:rsid w:val="00BE3463"/>
    <w:rsid w:val="00BE4014"/>
    <w:rsid w:val="00BF0524"/>
    <w:rsid w:val="00BF0AD3"/>
    <w:rsid w:val="00BF137B"/>
    <w:rsid w:val="00BF2022"/>
    <w:rsid w:val="00BF4719"/>
    <w:rsid w:val="00BF5178"/>
    <w:rsid w:val="00BF5A76"/>
    <w:rsid w:val="00BF5D75"/>
    <w:rsid w:val="00C03C4A"/>
    <w:rsid w:val="00C07B84"/>
    <w:rsid w:val="00C1170F"/>
    <w:rsid w:val="00C11EB3"/>
    <w:rsid w:val="00C17CC1"/>
    <w:rsid w:val="00C20C64"/>
    <w:rsid w:val="00C21A7B"/>
    <w:rsid w:val="00C2423F"/>
    <w:rsid w:val="00C30F7D"/>
    <w:rsid w:val="00C31832"/>
    <w:rsid w:val="00C334A7"/>
    <w:rsid w:val="00C33A37"/>
    <w:rsid w:val="00C34437"/>
    <w:rsid w:val="00C360C0"/>
    <w:rsid w:val="00C3691E"/>
    <w:rsid w:val="00C41242"/>
    <w:rsid w:val="00C41B7B"/>
    <w:rsid w:val="00C52AE0"/>
    <w:rsid w:val="00C57DB1"/>
    <w:rsid w:val="00C60E9C"/>
    <w:rsid w:val="00C64EE8"/>
    <w:rsid w:val="00C7360A"/>
    <w:rsid w:val="00C75766"/>
    <w:rsid w:val="00C76824"/>
    <w:rsid w:val="00C81D08"/>
    <w:rsid w:val="00C828FD"/>
    <w:rsid w:val="00C8360F"/>
    <w:rsid w:val="00C841F5"/>
    <w:rsid w:val="00C90B4F"/>
    <w:rsid w:val="00CA0F4E"/>
    <w:rsid w:val="00CA5659"/>
    <w:rsid w:val="00CA5C80"/>
    <w:rsid w:val="00CB2000"/>
    <w:rsid w:val="00CB23F5"/>
    <w:rsid w:val="00CB281D"/>
    <w:rsid w:val="00CB31B0"/>
    <w:rsid w:val="00CC117A"/>
    <w:rsid w:val="00CC24E1"/>
    <w:rsid w:val="00CC2623"/>
    <w:rsid w:val="00CC73FE"/>
    <w:rsid w:val="00CD0D7C"/>
    <w:rsid w:val="00CD2E3F"/>
    <w:rsid w:val="00CD682A"/>
    <w:rsid w:val="00CE080F"/>
    <w:rsid w:val="00CE10C0"/>
    <w:rsid w:val="00CE121E"/>
    <w:rsid w:val="00CE2355"/>
    <w:rsid w:val="00CE4D7E"/>
    <w:rsid w:val="00CE5A88"/>
    <w:rsid w:val="00CE7707"/>
    <w:rsid w:val="00CF2DD1"/>
    <w:rsid w:val="00CF3852"/>
    <w:rsid w:val="00CF414E"/>
    <w:rsid w:val="00CF5B50"/>
    <w:rsid w:val="00D002CF"/>
    <w:rsid w:val="00D01264"/>
    <w:rsid w:val="00D050EA"/>
    <w:rsid w:val="00D066E7"/>
    <w:rsid w:val="00D107AE"/>
    <w:rsid w:val="00D10BF5"/>
    <w:rsid w:val="00D122F7"/>
    <w:rsid w:val="00D137CC"/>
    <w:rsid w:val="00D14E37"/>
    <w:rsid w:val="00D15D75"/>
    <w:rsid w:val="00D22331"/>
    <w:rsid w:val="00D223E3"/>
    <w:rsid w:val="00D227A5"/>
    <w:rsid w:val="00D23940"/>
    <w:rsid w:val="00D24077"/>
    <w:rsid w:val="00D24F7F"/>
    <w:rsid w:val="00D256EF"/>
    <w:rsid w:val="00D25A5A"/>
    <w:rsid w:val="00D27981"/>
    <w:rsid w:val="00D306AB"/>
    <w:rsid w:val="00D330C8"/>
    <w:rsid w:val="00D35222"/>
    <w:rsid w:val="00D36BEA"/>
    <w:rsid w:val="00D40C21"/>
    <w:rsid w:val="00D51974"/>
    <w:rsid w:val="00D520E2"/>
    <w:rsid w:val="00D52673"/>
    <w:rsid w:val="00D57503"/>
    <w:rsid w:val="00D658E8"/>
    <w:rsid w:val="00D87C13"/>
    <w:rsid w:val="00D9271F"/>
    <w:rsid w:val="00D95C7C"/>
    <w:rsid w:val="00D95E50"/>
    <w:rsid w:val="00D972D3"/>
    <w:rsid w:val="00D972FE"/>
    <w:rsid w:val="00DA09D9"/>
    <w:rsid w:val="00DB4099"/>
    <w:rsid w:val="00DC390F"/>
    <w:rsid w:val="00DC4083"/>
    <w:rsid w:val="00DC5052"/>
    <w:rsid w:val="00DD1EA5"/>
    <w:rsid w:val="00DD4713"/>
    <w:rsid w:val="00DD7A95"/>
    <w:rsid w:val="00DF34C4"/>
    <w:rsid w:val="00DF35F8"/>
    <w:rsid w:val="00DF6A9D"/>
    <w:rsid w:val="00DF7277"/>
    <w:rsid w:val="00E037E6"/>
    <w:rsid w:val="00E06B47"/>
    <w:rsid w:val="00E135DB"/>
    <w:rsid w:val="00E147E4"/>
    <w:rsid w:val="00E173D4"/>
    <w:rsid w:val="00E227F8"/>
    <w:rsid w:val="00E27840"/>
    <w:rsid w:val="00E35D6C"/>
    <w:rsid w:val="00E36C2C"/>
    <w:rsid w:val="00E40B9A"/>
    <w:rsid w:val="00E464EF"/>
    <w:rsid w:val="00E467CF"/>
    <w:rsid w:val="00E47810"/>
    <w:rsid w:val="00E509E2"/>
    <w:rsid w:val="00E521CA"/>
    <w:rsid w:val="00E52A0E"/>
    <w:rsid w:val="00E61737"/>
    <w:rsid w:val="00E66F74"/>
    <w:rsid w:val="00E712B8"/>
    <w:rsid w:val="00E7224A"/>
    <w:rsid w:val="00E73891"/>
    <w:rsid w:val="00E8052A"/>
    <w:rsid w:val="00E8326B"/>
    <w:rsid w:val="00E8695D"/>
    <w:rsid w:val="00E87A07"/>
    <w:rsid w:val="00E90B8D"/>
    <w:rsid w:val="00E916DF"/>
    <w:rsid w:val="00E921A6"/>
    <w:rsid w:val="00E97BFE"/>
    <w:rsid w:val="00EA0408"/>
    <w:rsid w:val="00EB07DD"/>
    <w:rsid w:val="00EB3400"/>
    <w:rsid w:val="00EB5C80"/>
    <w:rsid w:val="00ED10B6"/>
    <w:rsid w:val="00ED4945"/>
    <w:rsid w:val="00ED5566"/>
    <w:rsid w:val="00EE0018"/>
    <w:rsid w:val="00EE00BB"/>
    <w:rsid w:val="00EE4B12"/>
    <w:rsid w:val="00EE6A2E"/>
    <w:rsid w:val="00EE6BCA"/>
    <w:rsid w:val="00EF0922"/>
    <w:rsid w:val="00EF1478"/>
    <w:rsid w:val="00EF1C98"/>
    <w:rsid w:val="00EF5363"/>
    <w:rsid w:val="00F0065A"/>
    <w:rsid w:val="00F01CC5"/>
    <w:rsid w:val="00F02D05"/>
    <w:rsid w:val="00F035E2"/>
    <w:rsid w:val="00F0433C"/>
    <w:rsid w:val="00F06B10"/>
    <w:rsid w:val="00F070C7"/>
    <w:rsid w:val="00F103B8"/>
    <w:rsid w:val="00F109F4"/>
    <w:rsid w:val="00F118EA"/>
    <w:rsid w:val="00F131A1"/>
    <w:rsid w:val="00F17437"/>
    <w:rsid w:val="00F21A12"/>
    <w:rsid w:val="00F21D5C"/>
    <w:rsid w:val="00F24225"/>
    <w:rsid w:val="00F24D23"/>
    <w:rsid w:val="00F37D8E"/>
    <w:rsid w:val="00F40692"/>
    <w:rsid w:val="00F435E7"/>
    <w:rsid w:val="00F44B20"/>
    <w:rsid w:val="00F467BE"/>
    <w:rsid w:val="00F52448"/>
    <w:rsid w:val="00F52BFD"/>
    <w:rsid w:val="00F52CF1"/>
    <w:rsid w:val="00F538D8"/>
    <w:rsid w:val="00F53D72"/>
    <w:rsid w:val="00F5617D"/>
    <w:rsid w:val="00F61A01"/>
    <w:rsid w:val="00F66B7B"/>
    <w:rsid w:val="00F70535"/>
    <w:rsid w:val="00F710F2"/>
    <w:rsid w:val="00F74694"/>
    <w:rsid w:val="00F77063"/>
    <w:rsid w:val="00F807C6"/>
    <w:rsid w:val="00F82012"/>
    <w:rsid w:val="00F8593B"/>
    <w:rsid w:val="00F86C2A"/>
    <w:rsid w:val="00F91082"/>
    <w:rsid w:val="00F963B5"/>
    <w:rsid w:val="00F964C7"/>
    <w:rsid w:val="00F97DBD"/>
    <w:rsid w:val="00FA0CC4"/>
    <w:rsid w:val="00FA2420"/>
    <w:rsid w:val="00FA3A64"/>
    <w:rsid w:val="00FA5942"/>
    <w:rsid w:val="00FA5FC8"/>
    <w:rsid w:val="00FA6DBE"/>
    <w:rsid w:val="00FC30C1"/>
    <w:rsid w:val="00FC3236"/>
    <w:rsid w:val="00FC5A48"/>
    <w:rsid w:val="00FD49B4"/>
    <w:rsid w:val="00FD4F94"/>
    <w:rsid w:val="00FD663B"/>
    <w:rsid w:val="00FD6A61"/>
    <w:rsid w:val="00FE00CB"/>
    <w:rsid w:val="00FE36DF"/>
    <w:rsid w:val="00FE47D3"/>
    <w:rsid w:val="00FE4F34"/>
    <w:rsid w:val="00FE5004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C42B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BD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E0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E0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E0BD7"/>
  </w:style>
  <w:style w:type="table" w:styleId="a6">
    <w:name w:val="Table Grid"/>
    <w:basedOn w:val="a1"/>
    <w:rsid w:val="00AE0BD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BE21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ub-font-add1">
    <w:name w:val="sub-font-add1"/>
    <w:basedOn w:val="a0"/>
    <w:rsid w:val="00BE21EC"/>
    <w:rPr>
      <w:sz w:val="12"/>
      <w:szCs w:val="12"/>
    </w:rPr>
  </w:style>
  <w:style w:type="character" w:styleId="a8">
    <w:name w:val="Hyperlink"/>
    <w:basedOn w:val="a0"/>
    <w:rsid w:val="00BE21EC"/>
    <w:rPr>
      <w:strike w:val="0"/>
      <w:dstrike w:val="0"/>
      <w:color w:val="666666"/>
      <w:sz w:val="12"/>
      <w:szCs w:val="12"/>
      <w:u w:val="none"/>
      <w:effect w:val="none"/>
    </w:rPr>
  </w:style>
  <w:style w:type="paragraph" w:styleId="a9">
    <w:name w:val="List Paragraph"/>
    <w:basedOn w:val="a"/>
    <w:uiPriority w:val="34"/>
    <w:qFormat/>
    <w:rsid w:val="00FD49B4"/>
    <w:pPr>
      <w:widowControl/>
      <w:ind w:firstLine="420"/>
    </w:pPr>
    <w:rPr>
      <w:rFonts w:ascii="Calibri" w:hAnsi="Calibri" w:cs="宋体"/>
      <w:kern w:val="0"/>
      <w:szCs w:val="21"/>
    </w:rPr>
  </w:style>
  <w:style w:type="paragraph" w:styleId="aa">
    <w:name w:val="Balloon Text"/>
    <w:basedOn w:val="a"/>
    <w:link w:val="ab"/>
    <w:rsid w:val="00C64EE8"/>
    <w:rPr>
      <w:sz w:val="18"/>
      <w:szCs w:val="18"/>
    </w:rPr>
  </w:style>
  <w:style w:type="character" w:customStyle="1" w:styleId="ab">
    <w:name w:val="批注框文本字符"/>
    <w:basedOn w:val="a0"/>
    <w:link w:val="aa"/>
    <w:rsid w:val="00C64E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Group%20Containers/UBF8T346G9.Office/User%20Content.localized/Templates.localized/&#20250;&#35758;&#35760;&#244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50596-156D-BB49-B37D-4D8ACAFB1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会议记录.dotx</Template>
  <TotalTime>6</TotalTime>
  <Pages>1</Pages>
  <Words>56</Words>
  <Characters>322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会议时间：</vt:lpstr>
    </vt:vector>
  </TitlesOfParts>
  <Company>番茄花园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会议时间：</dc:title>
  <dc:subject/>
  <dc:creator>Microsoft Office 用户</dc:creator>
  <cp:keywords/>
  <cp:lastModifiedBy>Microsoft Office 用户</cp:lastModifiedBy>
  <cp:revision>9</cp:revision>
  <cp:lastPrinted>2015-02-16T02:21:00Z</cp:lastPrinted>
  <dcterms:created xsi:type="dcterms:W3CDTF">2018-04-01T10:26:00Z</dcterms:created>
  <dcterms:modified xsi:type="dcterms:W3CDTF">2018-04-01T10:32:00Z</dcterms:modified>
</cp:coreProperties>
</file>