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D471A" w14:textId="77777777" w:rsidR="0060681A" w:rsidRDefault="00AB098D" w:rsidP="00AB098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B098D">
        <w:rPr>
          <w:rFonts w:ascii="Arial" w:hAnsi="Arial" w:cs="Arial" w:hint="eastAsia"/>
          <w:b/>
          <w:sz w:val="32"/>
          <w:szCs w:val="32"/>
        </w:rPr>
        <w:t>会议记录</w:t>
      </w:r>
    </w:p>
    <w:p w14:paraId="6EED7DC5" w14:textId="77777777" w:rsidR="00B769EB" w:rsidRPr="00AB098D" w:rsidRDefault="00B769EB" w:rsidP="00AB098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6985"/>
      </w:tblGrid>
      <w:tr w:rsidR="0060681A" w:rsidRPr="00B46DD9" w14:paraId="543F8509" w14:textId="77777777" w:rsidTr="00B46DD9">
        <w:trPr>
          <w:trHeight w:val="300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27FED9CA" w14:textId="77777777" w:rsidR="0060681A" w:rsidRPr="00B46DD9" w:rsidRDefault="0060681A" w:rsidP="002B561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B46DD9">
              <w:rPr>
                <w:rFonts w:ascii="Arial" w:cs="Arial"/>
                <w:szCs w:val="21"/>
              </w:rPr>
              <w:t>会议时间：</w:t>
            </w:r>
          </w:p>
        </w:tc>
        <w:tc>
          <w:tcPr>
            <w:tcW w:w="6985" w:type="dxa"/>
            <w:tcBorders>
              <w:bottom w:val="single" w:sz="4" w:space="0" w:color="auto"/>
              <w:right w:val="single" w:sz="4" w:space="0" w:color="auto"/>
            </w:tcBorders>
          </w:tcPr>
          <w:p w14:paraId="76F5F185" w14:textId="77777777" w:rsidR="0060681A" w:rsidRPr="00B46DD9" w:rsidRDefault="009926AD" w:rsidP="009926AD">
            <w:pPr>
              <w:spacing w:line="360" w:lineRule="auto"/>
              <w:rPr>
                <w:rFonts w:hint="eastAsia"/>
                <w:szCs w:val="21"/>
              </w:rPr>
            </w:pPr>
            <w:r w:rsidRPr="00B46DD9">
              <w:rPr>
                <w:szCs w:val="21"/>
              </w:rPr>
              <w:t xml:space="preserve"> </w:t>
            </w:r>
            <w:r w:rsidR="0049254C">
              <w:rPr>
                <w:rFonts w:hint="eastAsia"/>
                <w:szCs w:val="21"/>
              </w:rPr>
              <w:t>2018.3.25</w:t>
            </w:r>
          </w:p>
        </w:tc>
      </w:tr>
      <w:tr w:rsidR="0060681A" w:rsidRPr="00B46DD9" w14:paraId="1DF22ABC" w14:textId="77777777" w:rsidTr="00B46DD9">
        <w:trPr>
          <w:trHeight w:val="300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23DF7EB7" w14:textId="77777777" w:rsidR="0060681A" w:rsidRPr="00B46DD9" w:rsidRDefault="0060681A" w:rsidP="002B561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B46DD9">
              <w:rPr>
                <w:rFonts w:ascii="Arial" w:cs="Arial"/>
                <w:szCs w:val="21"/>
              </w:rPr>
              <w:t>会议地点：</w:t>
            </w:r>
          </w:p>
        </w:tc>
        <w:tc>
          <w:tcPr>
            <w:tcW w:w="6985" w:type="dxa"/>
            <w:tcBorders>
              <w:bottom w:val="single" w:sz="4" w:space="0" w:color="auto"/>
              <w:right w:val="single" w:sz="4" w:space="0" w:color="auto"/>
            </w:tcBorders>
          </w:tcPr>
          <w:p w14:paraId="500D0128" w14:textId="77777777" w:rsidR="00B002BF" w:rsidRPr="00B46DD9" w:rsidRDefault="0049254C" w:rsidP="002B5614">
            <w:pPr>
              <w:spacing w:line="360" w:lineRule="auto"/>
              <w:rPr>
                <w:rFonts w:ascii="Arial" w:hAnsi="Arial" w:cs="Arial" w:hint="eastAsia"/>
                <w:color w:val="0000FF"/>
                <w:szCs w:val="21"/>
              </w:rPr>
            </w:pPr>
            <w:r w:rsidRPr="0049254C">
              <w:rPr>
                <w:rFonts w:ascii="Arial" w:hAnsi="Arial" w:cs="Arial" w:hint="eastAsia"/>
                <w:color w:val="000000" w:themeColor="text1"/>
                <w:szCs w:val="21"/>
              </w:rPr>
              <w:t>图书馆一楼</w:t>
            </w:r>
          </w:p>
        </w:tc>
      </w:tr>
      <w:tr w:rsidR="00F538D8" w:rsidRPr="00B46DD9" w14:paraId="429301BD" w14:textId="77777777" w:rsidTr="00B46DD9">
        <w:trPr>
          <w:trHeight w:val="300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6E5E218C" w14:textId="77777777" w:rsidR="00F538D8" w:rsidRPr="00B46DD9" w:rsidRDefault="00F538D8" w:rsidP="002B5614">
            <w:pPr>
              <w:spacing w:line="360" w:lineRule="auto"/>
              <w:rPr>
                <w:rFonts w:ascii="Arial" w:cs="Arial"/>
                <w:szCs w:val="21"/>
              </w:rPr>
            </w:pPr>
            <w:r w:rsidRPr="00B46DD9">
              <w:rPr>
                <w:rFonts w:ascii="Arial" w:cs="Arial"/>
                <w:szCs w:val="21"/>
              </w:rPr>
              <w:t>参加人员</w:t>
            </w:r>
          </w:p>
        </w:tc>
        <w:tc>
          <w:tcPr>
            <w:tcW w:w="6985" w:type="dxa"/>
            <w:tcBorders>
              <w:bottom w:val="single" w:sz="4" w:space="0" w:color="auto"/>
              <w:right w:val="single" w:sz="4" w:space="0" w:color="auto"/>
            </w:tcBorders>
          </w:tcPr>
          <w:p w14:paraId="2C39DAFE" w14:textId="7E97D7BA" w:rsidR="00F538D8" w:rsidRPr="00E227F8" w:rsidRDefault="004D73F2" w:rsidP="005A12EC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刘雨霏、胡方正、杨智麟</w:t>
            </w:r>
          </w:p>
        </w:tc>
      </w:tr>
      <w:tr w:rsidR="00E8052A" w:rsidRPr="00B46DD9" w14:paraId="0FFC28CC" w14:textId="77777777" w:rsidTr="00B46DD9">
        <w:trPr>
          <w:trHeight w:val="290"/>
        </w:trPr>
        <w:tc>
          <w:tcPr>
            <w:tcW w:w="1548" w:type="dxa"/>
          </w:tcPr>
          <w:p w14:paraId="1CB683BB" w14:textId="77777777" w:rsidR="003E3ADB" w:rsidRPr="003E3ADB" w:rsidRDefault="003E3ADB" w:rsidP="002B5614">
            <w:pPr>
              <w:spacing w:line="360" w:lineRule="auto"/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会议主持</w:t>
            </w:r>
            <w:r w:rsidRPr="00B46DD9">
              <w:rPr>
                <w:rFonts w:ascii="Arial" w:cs="Arial"/>
                <w:szCs w:val="21"/>
              </w:rPr>
              <w:t>人</w:t>
            </w:r>
          </w:p>
        </w:tc>
        <w:tc>
          <w:tcPr>
            <w:tcW w:w="6985" w:type="dxa"/>
          </w:tcPr>
          <w:p w14:paraId="20E86F22" w14:textId="223C0198" w:rsidR="003E3ADB" w:rsidRPr="00B46DD9" w:rsidRDefault="004D73F2" w:rsidP="002B5614">
            <w:pPr>
              <w:spacing w:line="360" w:lineRule="auto"/>
              <w:rPr>
                <w:rFonts w:ascii="Arial" w:cs="Arial" w:hint="eastAsia"/>
                <w:szCs w:val="21"/>
              </w:rPr>
            </w:pPr>
            <w:r>
              <w:rPr>
                <w:rFonts w:ascii="Arial" w:cs="Arial" w:hint="eastAsia"/>
                <w:szCs w:val="21"/>
              </w:rPr>
              <w:t>全员</w:t>
            </w:r>
          </w:p>
        </w:tc>
      </w:tr>
      <w:tr w:rsidR="00762C9D" w:rsidRPr="00B46DD9" w14:paraId="2D9120B6" w14:textId="77777777" w:rsidTr="00B46DD9">
        <w:trPr>
          <w:trHeight w:val="290"/>
        </w:trPr>
        <w:tc>
          <w:tcPr>
            <w:tcW w:w="1548" w:type="dxa"/>
          </w:tcPr>
          <w:p w14:paraId="57B5CB7C" w14:textId="77777777" w:rsidR="00762C9D" w:rsidRDefault="00762C9D" w:rsidP="002B5614">
            <w:pPr>
              <w:spacing w:line="360" w:lineRule="auto"/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会议记录人</w:t>
            </w:r>
          </w:p>
        </w:tc>
        <w:tc>
          <w:tcPr>
            <w:tcW w:w="6985" w:type="dxa"/>
          </w:tcPr>
          <w:p w14:paraId="744C48C8" w14:textId="7315E3FB" w:rsidR="00762C9D" w:rsidRDefault="004D73F2" w:rsidP="002B5614">
            <w:pPr>
              <w:spacing w:line="360" w:lineRule="auto"/>
              <w:rPr>
                <w:rFonts w:ascii="Arial" w:cs="Arial" w:hint="eastAsia"/>
                <w:szCs w:val="21"/>
              </w:rPr>
            </w:pPr>
            <w:r>
              <w:rPr>
                <w:rFonts w:ascii="Arial" w:cs="Arial" w:hint="eastAsia"/>
                <w:szCs w:val="21"/>
              </w:rPr>
              <w:t>胡方正</w:t>
            </w:r>
          </w:p>
        </w:tc>
      </w:tr>
      <w:tr w:rsidR="0060681A" w:rsidRPr="00B46DD9" w14:paraId="77683C92" w14:textId="77777777" w:rsidTr="00B46DD9">
        <w:trPr>
          <w:trHeight w:val="1859"/>
        </w:trPr>
        <w:tc>
          <w:tcPr>
            <w:tcW w:w="8533" w:type="dxa"/>
            <w:gridSpan w:val="2"/>
          </w:tcPr>
          <w:p w14:paraId="33A0A9EE" w14:textId="77777777" w:rsidR="00D14E37" w:rsidRDefault="00762C9D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/>
                <w:b/>
                <w:sz w:val="30"/>
                <w:szCs w:val="30"/>
              </w:rPr>
            </w:pPr>
            <w:r>
              <w:rPr>
                <w:rFonts w:ascii="宋体" w:hAnsi="宋体" w:cs="Arial" w:hint="eastAsia"/>
                <w:b/>
                <w:sz w:val="30"/>
                <w:szCs w:val="30"/>
              </w:rPr>
              <w:t>会议议题</w:t>
            </w:r>
            <w:r w:rsidR="00D14E37" w:rsidRPr="00D14E37">
              <w:rPr>
                <w:rFonts w:ascii="宋体" w:hAnsi="宋体" w:cs="Arial" w:hint="eastAsia"/>
                <w:b/>
                <w:sz w:val="30"/>
                <w:szCs w:val="30"/>
              </w:rPr>
              <w:t>：</w:t>
            </w:r>
          </w:p>
          <w:p w14:paraId="35A3D1B3" w14:textId="2AC3D0CF" w:rsidR="009926AD" w:rsidRPr="00D57503" w:rsidRDefault="00800256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 w:hint="eastAsia"/>
                <w:b/>
                <w:sz w:val="30"/>
                <w:szCs w:val="30"/>
              </w:rPr>
            </w:pPr>
            <w:r>
              <w:rPr>
                <w:rFonts w:ascii="宋体" w:hAnsi="宋体" w:cs="Arial" w:hint="eastAsia"/>
                <w:b/>
                <w:sz w:val="30"/>
                <w:szCs w:val="30"/>
              </w:rPr>
              <w:t>修改Gantt图</w:t>
            </w:r>
          </w:p>
          <w:p w14:paraId="68B08961" w14:textId="77777777" w:rsidR="00D14E37" w:rsidRPr="00D14E37" w:rsidRDefault="00D14E37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/>
                <w:b/>
                <w:sz w:val="30"/>
                <w:szCs w:val="30"/>
              </w:rPr>
            </w:pPr>
            <w:r w:rsidRPr="00D14E37">
              <w:rPr>
                <w:rFonts w:ascii="宋体" w:hAnsi="宋体" w:cs="Arial" w:hint="eastAsia"/>
                <w:b/>
                <w:sz w:val="30"/>
                <w:szCs w:val="30"/>
              </w:rPr>
              <w:t>会议内容：</w:t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cr/>
              <w:t>任人培训，内容要宽道沪路村正</w:t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</w:p>
          <w:p w14:paraId="7365BADB" w14:textId="77777777" w:rsidR="00800256" w:rsidRDefault="00800256" w:rsidP="00800256">
            <w:pPr>
              <w:rPr>
                <w:rFonts w:hint="eastAsia"/>
                <w:b/>
              </w:rPr>
            </w:pPr>
            <w:r w:rsidRPr="00800256">
              <w:rPr>
                <w:rFonts w:hint="eastAsia"/>
                <w:b/>
              </w:rPr>
              <w:t xml:space="preserve">* </w:t>
            </w:r>
            <w:r w:rsidRPr="00800256">
              <w:rPr>
                <w:rFonts w:hint="eastAsia"/>
                <w:b/>
              </w:rPr>
              <w:t>讨论并决定了</w:t>
            </w:r>
            <w:proofErr w:type="spellStart"/>
            <w:r w:rsidRPr="00800256">
              <w:rPr>
                <w:rFonts w:hint="eastAsia"/>
                <w:b/>
              </w:rPr>
              <w:t>gantt</w:t>
            </w:r>
            <w:proofErr w:type="spellEnd"/>
            <w:r w:rsidRPr="00800256">
              <w:rPr>
                <w:rFonts w:hint="eastAsia"/>
                <w:b/>
              </w:rPr>
              <w:t>图的修改</w:t>
            </w:r>
          </w:p>
          <w:p w14:paraId="3225549F" w14:textId="0E35209D" w:rsidR="00AA3F32" w:rsidRPr="00800256" w:rsidRDefault="00AA3F32" w:rsidP="008002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Gantt</w:t>
            </w:r>
            <w:r>
              <w:rPr>
                <w:rFonts w:hint="eastAsia"/>
                <w:b/>
              </w:rPr>
              <w:t>中简单的瀑布模型中的每一阶段进行了更为细致的任务划分。</w:t>
            </w:r>
          </w:p>
          <w:p w14:paraId="579347C5" w14:textId="20BE5CDF" w:rsidR="0071606C" w:rsidRDefault="00800256" w:rsidP="00800256">
            <w:pPr>
              <w:rPr>
                <w:b/>
              </w:rPr>
            </w:pPr>
            <w:r w:rsidRPr="00800256">
              <w:rPr>
                <w:rFonts w:hint="eastAsia"/>
                <w:b/>
              </w:rPr>
              <w:t xml:space="preserve">* </w:t>
            </w:r>
            <w:r w:rsidRPr="00800256">
              <w:rPr>
                <w:rFonts w:hint="eastAsia"/>
                <w:b/>
              </w:rPr>
              <w:t>对照学长的文档对我们组的</w:t>
            </w:r>
            <w:proofErr w:type="spellStart"/>
            <w:r w:rsidRPr="00800256">
              <w:rPr>
                <w:rFonts w:hint="eastAsia"/>
                <w:b/>
              </w:rPr>
              <w:t>gantt</w:t>
            </w:r>
            <w:proofErr w:type="spellEnd"/>
            <w:r w:rsidRPr="00800256">
              <w:rPr>
                <w:rFonts w:hint="eastAsia"/>
                <w:b/>
              </w:rPr>
              <w:t>图进行修改</w:t>
            </w:r>
          </w:p>
          <w:p w14:paraId="4835423C" w14:textId="77777777" w:rsidR="009926AD" w:rsidRDefault="009926AD" w:rsidP="009926AD">
            <w:pPr>
              <w:rPr>
                <w:b/>
              </w:rPr>
            </w:pPr>
          </w:p>
          <w:p w14:paraId="3E3AC054" w14:textId="77777777" w:rsidR="009926AD" w:rsidRDefault="009926AD" w:rsidP="009926AD">
            <w:pPr>
              <w:rPr>
                <w:b/>
              </w:rPr>
            </w:pPr>
          </w:p>
          <w:p w14:paraId="6EF129C2" w14:textId="77777777" w:rsidR="009926AD" w:rsidRDefault="009926AD" w:rsidP="009926AD">
            <w:pPr>
              <w:rPr>
                <w:b/>
              </w:rPr>
            </w:pPr>
          </w:p>
          <w:p w14:paraId="34DBF01D" w14:textId="77777777" w:rsidR="009926AD" w:rsidRDefault="009926AD" w:rsidP="009926AD">
            <w:pPr>
              <w:rPr>
                <w:b/>
              </w:rPr>
            </w:pPr>
          </w:p>
          <w:p w14:paraId="74974D17" w14:textId="77777777" w:rsidR="009926AD" w:rsidRDefault="009926AD" w:rsidP="009926AD">
            <w:pPr>
              <w:rPr>
                <w:b/>
              </w:rPr>
            </w:pPr>
          </w:p>
          <w:p w14:paraId="6B757346" w14:textId="77777777" w:rsidR="009926AD" w:rsidRDefault="009926AD" w:rsidP="009926AD">
            <w:pPr>
              <w:rPr>
                <w:b/>
              </w:rPr>
            </w:pPr>
          </w:p>
          <w:p w14:paraId="13D43174" w14:textId="77777777" w:rsidR="009926AD" w:rsidRDefault="009926AD" w:rsidP="009926AD">
            <w:pPr>
              <w:rPr>
                <w:b/>
              </w:rPr>
            </w:pPr>
          </w:p>
          <w:p w14:paraId="4E79EDB5" w14:textId="77777777" w:rsidR="009926AD" w:rsidRDefault="009926AD" w:rsidP="009926AD">
            <w:pPr>
              <w:rPr>
                <w:b/>
              </w:rPr>
            </w:pPr>
          </w:p>
          <w:p w14:paraId="29EFA089" w14:textId="77777777" w:rsidR="009926AD" w:rsidRDefault="009926AD" w:rsidP="009926AD">
            <w:pPr>
              <w:rPr>
                <w:rFonts w:hint="eastAsia"/>
                <w:b/>
              </w:rPr>
            </w:pPr>
          </w:p>
          <w:p w14:paraId="68EE7EFC" w14:textId="77777777" w:rsidR="009926AD" w:rsidRDefault="009926AD" w:rsidP="009926AD">
            <w:pPr>
              <w:rPr>
                <w:b/>
              </w:rPr>
            </w:pPr>
          </w:p>
          <w:p w14:paraId="208A73DF" w14:textId="77777777" w:rsidR="009926AD" w:rsidRDefault="009926AD" w:rsidP="009926AD">
            <w:pPr>
              <w:rPr>
                <w:b/>
              </w:rPr>
            </w:pPr>
          </w:p>
          <w:p w14:paraId="7A8C022F" w14:textId="77777777" w:rsidR="009926AD" w:rsidRDefault="009926AD" w:rsidP="009926AD">
            <w:pPr>
              <w:rPr>
                <w:b/>
              </w:rPr>
            </w:pPr>
          </w:p>
          <w:p w14:paraId="683CAC8C" w14:textId="77777777" w:rsidR="009926AD" w:rsidRDefault="009926AD" w:rsidP="009926AD">
            <w:pPr>
              <w:rPr>
                <w:b/>
              </w:rPr>
            </w:pPr>
          </w:p>
          <w:p w14:paraId="7AB47137" w14:textId="77777777" w:rsidR="009926AD" w:rsidRPr="00B202B1" w:rsidRDefault="009926AD" w:rsidP="009926AD">
            <w:pPr>
              <w:rPr>
                <w:b/>
              </w:rPr>
            </w:pPr>
          </w:p>
        </w:tc>
      </w:tr>
      <w:tr w:rsidR="002B5614" w:rsidRPr="005903F0" w14:paraId="4E9233EC" w14:textId="77777777" w:rsidTr="00B46DD9">
        <w:trPr>
          <w:trHeight w:val="1859"/>
        </w:trPr>
        <w:tc>
          <w:tcPr>
            <w:tcW w:w="8533" w:type="dxa"/>
            <w:gridSpan w:val="2"/>
          </w:tcPr>
          <w:p w14:paraId="74E894F6" w14:textId="77777777" w:rsidR="002B5614" w:rsidRDefault="0046340A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/>
                <w:b/>
                <w:sz w:val="30"/>
                <w:szCs w:val="30"/>
              </w:rPr>
            </w:pPr>
            <w:r>
              <w:rPr>
                <w:rFonts w:ascii="宋体" w:hAnsi="宋体" w:cs="Arial" w:hint="eastAsia"/>
                <w:b/>
                <w:sz w:val="30"/>
                <w:szCs w:val="30"/>
              </w:rPr>
              <w:t>会后总结：</w:t>
            </w:r>
          </w:p>
          <w:p w14:paraId="19A79F2D" w14:textId="3D4D5711" w:rsidR="009C58A5" w:rsidRPr="005A12EC" w:rsidRDefault="0076156A" w:rsidP="00BB7D0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14:paraId="59DED5E0" w14:textId="77777777" w:rsidR="00A35893" w:rsidRPr="005A12EC" w:rsidRDefault="00A35893" w:rsidP="002B5614">
      <w:pPr>
        <w:spacing w:line="360" w:lineRule="auto"/>
        <w:rPr>
          <w:rFonts w:ascii="Arial" w:hAnsi="Arial" w:cs="Arial"/>
        </w:rPr>
      </w:pPr>
    </w:p>
    <w:sectPr w:rsidR="00A35893" w:rsidRPr="005A12EC" w:rsidSect="00017BF2">
      <w:headerReference w:type="default" r:id="rId8"/>
      <w:footerReference w:type="even" r:id="rId9"/>
      <w:footerReference w:type="default" r:id="rId10"/>
      <w:pgSz w:w="11906" w:h="16838"/>
      <w:pgMar w:top="1402" w:right="1800" w:bottom="468" w:left="1800" w:header="62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7DDA2" w14:textId="77777777" w:rsidR="009F7F03" w:rsidRDefault="009F7F03">
      <w:r>
        <w:separator/>
      </w:r>
    </w:p>
  </w:endnote>
  <w:endnote w:type="continuationSeparator" w:id="0">
    <w:p w14:paraId="51793241" w14:textId="77777777" w:rsidR="009F7F03" w:rsidRDefault="009F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764D4" w14:textId="77777777" w:rsidR="00951E51" w:rsidRDefault="00F21A1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51E51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A63F448" w14:textId="77777777" w:rsidR="00951E51" w:rsidRDefault="00951E51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8C5C0" w14:textId="77777777" w:rsidR="00951E51" w:rsidRDefault="00F21A1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51E5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6156A">
      <w:rPr>
        <w:rStyle w:val="a5"/>
        <w:noProof/>
      </w:rPr>
      <w:t>1</w:t>
    </w:r>
    <w:r>
      <w:rPr>
        <w:rStyle w:val="a5"/>
      </w:rPr>
      <w:fldChar w:fldCharType="end"/>
    </w:r>
  </w:p>
  <w:p w14:paraId="1D0705BC" w14:textId="77777777" w:rsidR="00951E51" w:rsidRDefault="00951E51" w:rsidP="009926AD">
    <w:pPr>
      <w:pStyle w:val="a4"/>
      <w:ind w:right="360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2023F" w14:textId="77777777" w:rsidR="009F7F03" w:rsidRDefault="009F7F03">
      <w:r>
        <w:separator/>
      </w:r>
    </w:p>
  </w:footnote>
  <w:footnote w:type="continuationSeparator" w:id="0">
    <w:p w14:paraId="1CD70000" w14:textId="77777777" w:rsidR="009F7F03" w:rsidRDefault="009F7F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537C1" w14:textId="77777777" w:rsidR="00951E51" w:rsidRPr="00DB4099" w:rsidRDefault="00951E51" w:rsidP="00555D13">
    <w:pPr>
      <w:pStyle w:val="a3"/>
      <w:tabs>
        <w:tab w:val="clear" w:pos="4153"/>
        <w:tab w:val="center" w:pos="2340"/>
      </w:tabs>
      <w:jc w:val="both"/>
    </w:pPr>
    <w:r>
      <w:rPr>
        <w:rFonts w:hint="eastAsia"/>
      </w:rPr>
      <w:t xml:space="preserve">                                    </w:t>
    </w:r>
    <w:r w:rsidR="00D36BEA">
      <w:rPr>
        <w:rFonts w:hint="eastAsia"/>
      </w:rPr>
      <w:t xml:space="preserve">               </w:t>
    </w:r>
    <w:r w:rsidR="00E97BFE">
      <w:rPr>
        <w:rFonts w:hint="eastAsia"/>
      </w:rPr>
      <w:t xml:space="preserve">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6C6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74A3A"/>
    <w:multiLevelType w:val="hybridMultilevel"/>
    <w:tmpl w:val="8E6C696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0D346A6"/>
    <w:multiLevelType w:val="hybridMultilevel"/>
    <w:tmpl w:val="937C7816"/>
    <w:lvl w:ilvl="0" w:tplc="73D63584">
      <w:start w:val="1"/>
      <w:numFmt w:val="decimalEnclosedCircle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3">
    <w:nsid w:val="0CA53720"/>
    <w:multiLevelType w:val="hybridMultilevel"/>
    <w:tmpl w:val="2B42E62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3FE39E8"/>
    <w:multiLevelType w:val="hybridMultilevel"/>
    <w:tmpl w:val="8092C7D2"/>
    <w:lvl w:ilvl="0" w:tplc="37148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652C03"/>
    <w:multiLevelType w:val="hybridMultilevel"/>
    <w:tmpl w:val="F194771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D4B7F57"/>
    <w:multiLevelType w:val="hybridMultilevel"/>
    <w:tmpl w:val="F64A4068"/>
    <w:lvl w:ilvl="0" w:tplc="9C88A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596DEE"/>
    <w:multiLevelType w:val="hybridMultilevel"/>
    <w:tmpl w:val="B6707B8C"/>
    <w:lvl w:ilvl="0" w:tplc="09485574">
      <w:start w:val="1"/>
      <w:numFmt w:val="decimalEnclosedCircle"/>
      <w:lvlText w:val="%1"/>
      <w:lvlJc w:val="left"/>
      <w:pPr>
        <w:ind w:left="10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292A6568"/>
    <w:multiLevelType w:val="hybridMultilevel"/>
    <w:tmpl w:val="91AAA4AE"/>
    <w:lvl w:ilvl="0" w:tplc="165AF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0A6DD9"/>
    <w:multiLevelType w:val="hybridMultilevel"/>
    <w:tmpl w:val="5F6C4E10"/>
    <w:lvl w:ilvl="0" w:tplc="516049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3125B65"/>
    <w:multiLevelType w:val="hybridMultilevel"/>
    <w:tmpl w:val="41DC265A"/>
    <w:lvl w:ilvl="0" w:tplc="8CFC39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6B2B4B"/>
    <w:multiLevelType w:val="hybridMultilevel"/>
    <w:tmpl w:val="262E1D0C"/>
    <w:lvl w:ilvl="0" w:tplc="240649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46D33A9"/>
    <w:multiLevelType w:val="hybridMultilevel"/>
    <w:tmpl w:val="17C41C4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54C13DF2"/>
    <w:multiLevelType w:val="hybridMultilevel"/>
    <w:tmpl w:val="EA1CC03E"/>
    <w:lvl w:ilvl="0" w:tplc="39865B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BB62380"/>
    <w:multiLevelType w:val="hybridMultilevel"/>
    <w:tmpl w:val="7B3AE80A"/>
    <w:lvl w:ilvl="0" w:tplc="6700E1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E6645BB"/>
    <w:multiLevelType w:val="hybridMultilevel"/>
    <w:tmpl w:val="53240FC8"/>
    <w:lvl w:ilvl="0" w:tplc="54C22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2617132"/>
    <w:multiLevelType w:val="hybridMultilevel"/>
    <w:tmpl w:val="52D0481C"/>
    <w:lvl w:ilvl="0" w:tplc="00A86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CAE29CC"/>
    <w:multiLevelType w:val="hybridMultilevel"/>
    <w:tmpl w:val="10723D0C"/>
    <w:lvl w:ilvl="0" w:tplc="0B62F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D495EFC"/>
    <w:multiLevelType w:val="hybridMultilevel"/>
    <w:tmpl w:val="729667AE"/>
    <w:lvl w:ilvl="0" w:tplc="D49617D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ECA7CC7"/>
    <w:multiLevelType w:val="hybridMultilevel"/>
    <w:tmpl w:val="FA5C639A"/>
    <w:lvl w:ilvl="0" w:tplc="564C10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EDC44BB"/>
    <w:multiLevelType w:val="hybridMultilevel"/>
    <w:tmpl w:val="6AF6DC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14A0187"/>
    <w:multiLevelType w:val="hybridMultilevel"/>
    <w:tmpl w:val="8F064FC6"/>
    <w:lvl w:ilvl="0" w:tplc="109A3A5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71E23F82"/>
    <w:multiLevelType w:val="hybridMultilevel"/>
    <w:tmpl w:val="EADA3BFC"/>
    <w:lvl w:ilvl="0" w:tplc="2EAC03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282ED9"/>
    <w:multiLevelType w:val="hybridMultilevel"/>
    <w:tmpl w:val="132284FA"/>
    <w:lvl w:ilvl="0" w:tplc="4E801904">
      <w:start w:val="1"/>
      <w:numFmt w:val="decimalEnclosedCircle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4">
    <w:nsid w:val="7D7966A1"/>
    <w:multiLevelType w:val="hybridMultilevel"/>
    <w:tmpl w:val="E49012D6"/>
    <w:lvl w:ilvl="0" w:tplc="D9F87D1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0"/>
  </w:num>
  <w:num w:numId="3">
    <w:abstractNumId w:val="20"/>
  </w:num>
  <w:num w:numId="4">
    <w:abstractNumId w:val="24"/>
  </w:num>
  <w:num w:numId="5">
    <w:abstractNumId w:val="17"/>
  </w:num>
  <w:num w:numId="6">
    <w:abstractNumId w:val="1"/>
  </w:num>
  <w:num w:numId="7">
    <w:abstractNumId w:val="11"/>
  </w:num>
  <w:num w:numId="8">
    <w:abstractNumId w:val="12"/>
  </w:num>
  <w:num w:numId="9">
    <w:abstractNumId w:val="5"/>
  </w:num>
  <w:num w:numId="10">
    <w:abstractNumId w:val="3"/>
  </w:num>
  <w:num w:numId="11">
    <w:abstractNumId w:val="13"/>
  </w:num>
  <w:num w:numId="12">
    <w:abstractNumId w:val="14"/>
  </w:num>
  <w:num w:numId="13">
    <w:abstractNumId w:val="16"/>
  </w:num>
  <w:num w:numId="14">
    <w:abstractNumId w:val="19"/>
  </w:num>
  <w:num w:numId="15">
    <w:abstractNumId w:val="15"/>
  </w:num>
  <w:num w:numId="16">
    <w:abstractNumId w:val="21"/>
  </w:num>
  <w:num w:numId="17">
    <w:abstractNumId w:val="18"/>
  </w:num>
  <w:num w:numId="18">
    <w:abstractNumId w:val="9"/>
  </w:num>
  <w:num w:numId="19">
    <w:abstractNumId w:val="6"/>
  </w:num>
  <w:num w:numId="20">
    <w:abstractNumId w:val="7"/>
  </w:num>
  <w:num w:numId="21">
    <w:abstractNumId w:val="23"/>
  </w:num>
  <w:num w:numId="22">
    <w:abstractNumId w:val="2"/>
  </w:num>
  <w:num w:numId="23">
    <w:abstractNumId w:val="8"/>
  </w:num>
  <w:num w:numId="24">
    <w:abstractNumId w:val="22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4C"/>
    <w:rsid w:val="00003531"/>
    <w:rsid w:val="00010D0D"/>
    <w:rsid w:val="00011B48"/>
    <w:rsid w:val="00017BF2"/>
    <w:rsid w:val="00024643"/>
    <w:rsid w:val="00024BB6"/>
    <w:rsid w:val="0003735A"/>
    <w:rsid w:val="000377B7"/>
    <w:rsid w:val="00045B07"/>
    <w:rsid w:val="0004614F"/>
    <w:rsid w:val="00051319"/>
    <w:rsid w:val="00052863"/>
    <w:rsid w:val="00053FE2"/>
    <w:rsid w:val="00056D74"/>
    <w:rsid w:val="000574B9"/>
    <w:rsid w:val="00061C7E"/>
    <w:rsid w:val="0006272F"/>
    <w:rsid w:val="00066CA5"/>
    <w:rsid w:val="0007010C"/>
    <w:rsid w:val="00075D29"/>
    <w:rsid w:val="00077F92"/>
    <w:rsid w:val="00083C0A"/>
    <w:rsid w:val="000850E9"/>
    <w:rsid w:val="00087217"/>
    <w:rsid w:val="00087914"/>
    <w:rsid w:val="00091690"/>
    <w:rsid w:val="00093AF1"/>
    <w:rsid w:val="000A015E"/>
    <w:rsid w:val="000A08C9"/>
    <w:rsid w:val="000A5699"/>
    <w:rsid w:val="000B51A8"/>
    <w:rsid w:val="000B6F48"/>
    <w:rsid w:val="000B70E9"/>
    <w:rsid w:val="000C0380"/>
    <w:rsid w:val="000C1FB1"/>
    <w:rsid w:val="000C25F1"/>
    <w:rsid w:val="000C666E"/>
    <w:rsid w:val="000D1666"/>
    <w:rsid w:val="000D2BA2"/>
    <w:rsid w:val="000D6DA4"/>
    <w:rsid w:val="000E0DDD"/>
    <w:rsid w:val="000E2C15"/>
    <w:rsid w:val="000F0914"/>
    <w:rsid w:val="000F41BB"/>
    <w:rsid w:val="001040B1"/>
    <w:rsid w:val="001071E0"/>
    <w:rsid w:val="001155D7"/>
    <w:rsid w:val="00115ADA"/>
    <w:rsid w:val="00125DA7"/>
    <w:rsid w:val="00125F23"/>
    <w:rsid w:val="00133F0F"/>
    <w:rsid w:val="00135531"/>
    <w:rsid w:val="00137204"/>
    <w:rsid w:val="001379E0"/>
    <w:rsid w:val="001410AE"/>
    <w:rsid w:val="0014164C"/>
    <w:rsid w:val="001424B0"/>
    <w:rsid w:val="00144B34"/>
    <w:rsid w:val="00152F47"/>
    <w:rsid w:val="00156EFF"/>
    <w:rsid w:val="00160053"/>
    <w:rsid w:val="00161217"/>
    <w:rsid w:val="00162376"/>
    <w:rsid w:val="00164A3F"/>
    <w:rsid w:val="001658C9"/>
    <w:rsid w:val="00173DA6"/>
    <w:rsid w:val="00175C31"/>
    <w:rsid w:val="00177561"/>
    <w:rsid w:val="00181FFD"/>
    <w:rsid w:val="0018681E"/>
    <w:rsid w:val="00194B3C"/>
    <w:rsid w:val="00196513"/>
    <w:rsid w:val="001A2BCF"/>
    <w:rsid w:val="001B19A9"/>
    <w:rsid w:val="001C5D23"/>
    <w:rsid w:val="001D321C"/>
    <w:rsid w:val="001D4071"/>
    <w:rsid w:val="001E1A96"/>
    <w:rsid w:val="001E22EF"/>
    <w:rsid w:val="001E55EF"/>
    <w:rsid w:val="001E5C59"/>
    <w:rsid w:val="001F18F9"/>
    <w:rsid w:val="001F48B0"/>
    <w:rsid w:val="001F63EB"/>
    <w:rsid w:val="001F7095"/>
    <w:rsid w:val="0020379D"/>
    <w:rsid w:val="00205E56"/>
    <w:rsid w:val="002066BB"/>
    <w:rsid w:val="002100FD"/>
    <w:rsid w:val="00210B04"/>
    <w:rsid w:val="00210BEA"/>
    <w:rsid w:val="00213D6D"/>
    <w:rsid w:val="00213D74"/>
    <w:rsid w:val="00216084"/>
    <w:rsid w:val="00220A25"/>
    <w:rsid w:val="00221220"/>
    <w:rsid w:val="00221CF3"/>
    <w:rsid w:val="002262B0"/>
    <w:rsid w:val="00226F17"/>
    <w:rsid w:val="00233025"/>
    <w:rsid w:val="00233A3E"/>
    <w:rsid w:val="00235AA2"/>
    <w:rsid w:val="0023747B"/>
    <w:rsid w:val="002400A1"/>
    <w:rsid w:val="0024068C"/>
    <w:rsid w:val="00240A9F"/>
    <w:rsid w:val="00245544"/>
    <w:rsid w:val="00245C93"/>
    <w:rsid w:val="00246CE5"/>
    <w:rsid w:val="002518A7"/>
    <w:rsid w:val="00253D28"/>
    <w:rsid w:val="00255C6D"/>
    <w:rsid w:val="0025679C"/>
    <w:rsid w:val="002603B4"/>
    <w:rsid w:val="002613F3"/>
    <w:rsid w:val="00266D43"/>
    <w:rsid w:val="0027016F"/>
    <w:rsid w:val="002704CD"/>
    <w:rsid w:val="00270666"/>
    <w:rsid w:val="00271771"/>
    <w:rsid w:val="0027549A"/>
    <w:rsid w:val="002814B8"/>
    <w:rsid w:val="00284265"/>
    <w:rsid w:val="00284589"/>
    <w:rsid w:val="00285CEC"/>
    <w:rsid w:val="00290F03"/>
    <w:rsid w:val="0029229C"/>
    <w:rsid w:val="002931A4"/>
    <w:rsid w:val="00293250"/>
    <w:rsid w:val="00293C72"/>
    <w:rsid w:val="00295F56"/>
    <w:rsid w:val="002A0223"/>
    <w:rsid w:val="002A2606"/>
    <w:rsid w:val="002A7445"/>
    <w:rsid w:val="002B1E2D"/>
    <w:rsid w:val="002B22ED"/>
    <w:rsid w:val="002B4009"/>
    <w:rsid w:val="002B41B9"/>
    <w:rsid w:val="002B5614"/>
    <w:rsid w:val="002B588D"/>
    <w:rsid w:val="002C0DDC"/>
    <w:rsid w:val="002C447A"/>
    <w:rsid w:val="002C7A12"/>
    <w:rsid w:val="002C7E8D"/>
    <w:rsid w:val="002D1F7D"/>
    <w:rsid w:val="002D2625"/>
    <w:rsid w:val="002D43E6"/>
    <w:rsid w:val="002D5EBF"/>
    <w:rsid w:val="002E233F"/>
    <w:rsid w:val="002F0379"/>
    <w:rsid w:val="002F17FF"/>
    <w:rsid w:val="002F541D"/>
    <w:rsid w:val="002F5952"/>
    <w:rsid w:val="002F71E6"/>
    <w:rsid w:val="002F7CAA"/>
    <w:rsid w:val="00310188"/>
    <w:rsid w:val="00312ABB"/>
    <w:rsid w:val="0031315C"/>
    <w:rsid w:val="0031450E"/>
    <w:rsid w:val="003164D7"/>
    <w:rsid w:val="003247DF"/>
    <w:rsid w:val="003251FA"/>
    <w:rsid w:val="003309CF"/>
    <w:rsid w:val="0034024D"/>
    <w:rsid w:val="0034272E"/>
    <w:rsid w:val="00343627"/>
    <w:rsid w:val="00344677"/>
    <w:rsid w:val="003465B5"/>
    <w:rsid w:val="003534CF"/>
    <w:rsid w:val="00353AD0"/>
    <w:rsid w:val="00355005"/>
    <w:rsid w:val="003553E5"/>
    <w:rsid w:val="0035544C"/>
    <w:rsid w:val="00360E88"/>
    <w:rsid w:val="003625BD"/>
    <w:rsid w:val="0036545B"/>
    <w:rsid w:val="003659BF"/>
    <w:rsid w:val="003672C4"/>
    <w:rsid w:val="00367E1B"/>
    <w:rsid w:val="00370917"/>
    <w:rsid w:val="00375290"/>
    <w:rsid w:val="00376839"/>
    <w:rsid w:val="00384068"/>
    <w:rsid w:val="00390D23"/>
    <w:rsid w:val="0039250A"/>
    <w:rsid w:val="00392D77"/>
    <w:rsid w:val="00394E6C"/>
    <w:rsid w:val="003970E9"/>
    <w:rsid w:val="003B3A34"/>
    <w:rsid w:val="003B563E"/>
    <w:rsid w:val="003C4F1B"/>
    <w:rsid w:val="003C5A41"/>
    <w:rsid w:val="003C7C15"/>
    <w:rsid w:val="003D35F0"/>
    <w:rsid w:val="003D6833"/>
    <w:rsid w:val="003D77CD"/>
    <w:rsid w:val="003E37C4"/>
    <w:rsid w:val="003E3ADB"/>
    <w:rsid w:val="003E4760"/>
    <w:rsid w:val="003E5453"/>
    <w:rsid w:val="003E74E8"/>
    <w:rsid w:val="003E7F3B"/>
    <w:rsid w:val="003F17AD"/>
    <w:rsid w:val="003F70DE"/>
    <w:rsid w:val="004005E5"/>
    <w:rsid w:val="00402031"/>
    <w:rsid w:val="00402933"/>
    <w:rsid w:val="00404656"/>
    <w:rsid w:val="00407713"/>
    <w:rsid w:val="00407BC3"/>
    <w:rsid w:val="00410C82"/>
    <w:rsid w:val="004161FA"/>
    <w:rsid w:val="0042361B"/>
    <w:rsid w:val="004261E5"/>
    <w:rsid w:val="0043195C"/>
    <w:rsid w:val="0043262F"/>
    <w:rsid w:val="0043428C"/>
    <w:rsid w:val="00435413"/>
    <w:rsid w:val="00437E92"/>
    <w:rsid w:val="00441469"/>
    <w:rsid w:val="0044661C"/>
    <w:rsid w:val="004474EA"/>
    <w:rsid w:val="00450E37"/>
    <w:rsid w:val="00454C2C"/>
    <w:rsid w:val="00455EDF"/>
    <w:rsid w:val="00457223"/>
    <w:rsid w:val="0045759C"/>
    <w:rsid w:val="004601E4"/>
    <w:rsid w:val="00462899"/>
    <w:rsid w:val="0046340A"/>
    <w:rsid w:val="00463B0E"/>
    <w:rsid w:val="0046484B"/>
    <w:rsid w:val="0046624C"/>
    <w:rsid w:val="00466824"/>
    <w:rsid w:val="00466EAA"/>
    <w:rsid w:val="004674B1"/>
    <w:rsid w:val="00467B31"/>
    <w:rsid w:val="00471AC8"/>
    <w:rsid w:val="00473086"/>
    <w:rsid w:val="00474A06"/>
    <w:rsid w:val="00486899"/>
    <w:rsid w:val="00486AB0"/>
    <w:rsid w:val="00491802"/>
    <w:rsid w:val="0049254C"/>
    <w:rsid w:val="00493446"/>
    <w:rsid w:val="00493F66"/>
    <w:rsid w:val="00494C95"/>
    <w:rsid w:val="00494F9B"/>
    <w:rsid w:val="00495673"/>
    <w:rsid w:val="004A13AF"/>
    <w:rsid w:val="004B165F"/>
    <w:rsid w:val="004B5869"/>
    <w:rsid w:val="004B704A"/>
    <w:rsid w:val="004B7BB2"/>
    <w:rsid w:val="004C026F"/>
    <w:rsid w:val="004C080B"/>
    <w:rsid w:val="004C10BB"/>
    <w:rsid w:val="004C2F66"/>
    <w:rsid w:val="004C4D2C"/>
    <w:rsid w:val="004D089E"/>
    <w:rsid w:val="004D1C87"/>
    <w:rsid w:val="004D3E79"/>
    <w:rsid w:val="004D6F95"/>
    <w:rsid w:val="004D73F2"/>
    <w:rsid w:val="004E19E9"/>
    <w:rsid w:val="004E56EC"/>
    <w:rsid w:val="004E63A9"/>
    <w:rsid w:val="004F3D5C"/>
    <w:rsid w:val="004F431D"/>
    <w:rsid w:val="004F68B7"/>
    <w:rsid w:val="004F7CD7"/>
    <w:rsid w:val="00502223"/>
    <w:rsid w:val="00505304"/>
    <w:rsid w:val="0050580A"/>
    <w:rsid w:val="005062D0"/>
    <w:rsid w:val="00510D22"/>
    <w:rsid w:val="00512E9F"/>
    <w:rsid w:val="0051538A"/>
    <w:rsid w:val="005343C7"/>
    <w:rsid w:val="00534458"/>
    <w:rsid w:val="00536F4F"/>
    <w:rsid w:val="00540ED3"/>
    <w:rsid w:val="00544994"/>
    <w:rsid w:val="00544DFE"/>
    <w:rsid w:val="00545B70"/>
    <w:rsid w:val="005460F7"/>
    <w:rsid w:val="0055228F"/>
    <w:rsid w:val="00555CE2"/>
    <w:rsid w:val="00555D13"/>
    <w:rsid w:val="00560030"/>
    <w:rsid w:val="005609F2"/>
    <w:rsid w:val="005757D3"/>
    <w:rsid w:val="00577DFF"/>
    <w:rsid w:val="00581818"/>
    <w:rsid w:val="00583312"/>
    <w:rsid w:val="00584145"/>
    <w:rsid w:val="00584CF9"/>
    <w:rsid w:val="00586C74"/>
    <w:rsid w:val="005903F0"/>
    <w:rsid w:val="00590664"/>
    <w:rsid w:val="00592024"/>
    <w:rsid w:val="00594307"/>
    <w:rsid w:val="005A12EC"/>
    <w:rsid w:val="005A1362"/>
    <w:rsid w:val="005A3EC9"/>
    <w:rsid w:val="005A4804"/>
    <w:rsid w:val="005A53AA"/>
    <w:rsid w:val="005A7C53"/>
    <w:rsid w:val="005B6343"/>
    <w:rsid w:val="005C1231"/>
    <w:rsid w:val="005C2CF6"/>
    <w:rsid w:val="005C7F4D"/>
    <w:rsid w:val="005D1E35"/>
    <w:rsid w:val="005D2986"/>
    <w:rsid w:val="005D3CA0"/>
    <w:rsid w:val="005D7F3C"/>
    <w:rsid w:val="005E290D"/>
    <w:rsid w:val="005E501C"/>
    <w:rsid w:val="005E6FB0"/>
    <w:rsid w:val="005F3FF2"/>
    <w:rsid w:val="005F50BE"/>
    <w:rsid w:val="005F6F16"/>
    <w:rsid w:val="00600364"/>
    <w:rsid w:val="006003A6"/>
    <w:rsid w:val="00601346"/>
    <w:rsid w:val="00601AFB"/>
    <w:rsid w:val="0060247C"/>
    <w:rsid w:val="006026D1"/>
    <w:rsid w:val="00605512"/>
    <w:rsid w:val="00605B86"/>
    <w:rsid w:val="0060681A"/>
    <w:rsid w:val="00607EA8"/>
    <w:rsid w:val="006128F2"/>
    <w:rsid w:val="00613145"/>
    <w:rsid w:val="00613165"/>
    <w:rsid w:val="00624D0A"/>
    <w:rsid w:val="006261A8"/>
    <w:rsid w:val="00626ADB"/>
    <w:rsid w:val="0063002B"/>
    <w:rsid w:val="006345D9"/>
    <w:rsid w:val="006348C6"/>
    <w:rsid w:val="00641A5E"/>
    <w:rsid w:val="00642CBC"/>
    <w:rsid w:val="00643F93"/>
    <w:rsid w:val="0064439E"/>
    <w:rsid w:val="006447ED"/>
    <w:rsid w:val="006457B4"/>
    <w:rsid w:val="00655785"/>
    <w:rsid w:val="00656BBE"/>
    <w:rsid w:val="006575A1"/>
    <w:rsid w:val="00657894"/>
    <w:rsid w:val="006632A3"/>
    <w:rsid w:val="006646F6"/>
    <w:rsid w:val="00670BB6"/>
    <w:rsid w:val="00670BC7"/>
    <w:rsid w:val="0067216F"/>
    <w:rsid w:val="00673A56"/>
    <w:rsid w:val="00674A0D"/>
    <w:rsid w:val="00676202"/>
    <w:rsid w:val="006A156E"/>
    <w:rsid w:val="006A2D7B"/>
    <w:rsid w:val="006A5CAA"/>
    <w:rsid w:val="006A6704"/>
    <w:rsid w:val="006A6BC6"/>
    <w:rsid w:val="006B0081"/>
    <w:rsid w:val="006B2F29"/>
    <w:rsid w:val="006B32F4"/>
    <w:rsid w:val="006B46F4"/>
    <w:rsid w:val="006B505A"/>
    <w:rsid w:val="006B568E"/>
    <w:rsid w:val="006B7196"/>
    <w:rsid w:val="006C1C43"/>
    <w:rsid w:val="006C3CF4"/>
    <w:rsid w:val="006C4627"/>
    <w:rsid w:val="006C5D54"/>
    <w:rsid w:val="006D222A"/>
    <w:rsid w:val="006E0195"/>
    <w:rsid w:val="006E7CB2"/>
    <w:rsid w:val="006F13AF"/>
    <w:rsid w:val="006F2025"/>
    <w:rsid w:val="00700658"/>
    <w:rsid w:val="007018C0"/>
    <w:rsid w:val="007032F9"/>
    <w:rsid w:val="00707347"/>
    <w:rsid w:val="00710793"/>
    <w:rsid w:val="0071319A"/>
    <w:rsid w:val="00713CFC"/>
    <w:rsid w:val="0071606C"/>
    <w:rsid w:val="00717500"/>
    <w:rsid w:val="00720E93"/>
    <w:rsid w:val="00727139"/>
    <w:rsid w:val="00732ACB"/>
    <w:rsid w:val="00733715"/>
    <w:rsid w:val="0073511D"/>
    <w:rsid w:val="0073688C"/>
    <w:rsid w:val="007373F6"/>
    <w:rsid w:val="007421C5"/>
    <w:rsid w:val="007424E2"/>
    <w:rsid w:val="00742ECC"/>
    <w:rsid w:val="00745200"/>
    <w:rsid w:val="00746B68"/>
    <w:rsid w:val="007514F0"/>
    <w:rsid w:val="00752D84"/>
    <w:rsid w:val="00752EEA"/>
    <w:rsid w:val="00754AB0"/>
    <w:rsid w:val="0076156A"/>
    <w:rsid w:val="00762151"/>
    <w:rsid w:val="007627FC"/>
    <w:rsid w:val="00762C9D"/>
    <w:rsid w:val="007658A6"/>
    <w:rsid w:val="00776890"/>
    <w:rsid w:val="00780A30"/>
    <w:rsid w:val="0078321B"/>
    <w:rsid w:val="00783855"/>
    <w:rsid w:val="00783AAC"/>
    <w:rsid w:val="0078459F"/>
    <w:rsid w:val="007856F4"/>
    <w:rsid w:val="00787122"/>
    <w:rsid w:val="007920F9"/>
    <w:rsid w:val="007924C5"/>
    <w:rsid w:val="00793403"/>
    <w:rsid w:val="0079482B"/>
    <w:rsid w:val="00794ADB"/>
    <w:rsid w:val="00796777"/>
    <w:rsid w:val="00797C6F"/>
    <w:rsid w:val="007B09F9"/>
    <w:rsid w:val="007B3E97"/>
    <w:rsid w:val="007B4195"/>
    <w:rsid w:val="007B4BDF"/>
    <w:rsid w:val="007C23D7"/>
    <w:rsid w:val="007D0514"/>
    <w:rsid w:val="007D29A3"/>
    <w:rsid w:val="007E0714"/>
    <w:rsid w:val="007E0EC3"/>
    <w:rsid w:val="007E3286"/>
    <w:rsid w:val="007E6899"/>
    <w:rsid w:val="007F2035"/>
    <w:rsid w:val="00800256"/>
    <w:rsid w:val="00800808"/>
    <w:rsid w:val="00801B45"/>
    <w:rsid w:val="008029E2"/>
    <w:rsid w:val="00810C65"/>
    <w:rsid w:val="00811A93"/>
    <w:rsid w:val="00811F1F"/>
    <w:rsid w:val="00812266"/>
    <w:rsid w:val="008170BF"/>
    <w:rsid w:val="00824FF4"/>
    <w:rsid w:val="00826064"/>
    <w:rsid w:val="00830CB4"/>
    <w:rsid w:val="0083291B"/>
    <w:rsid w:val="0084155B"/>
    <w:rsid w:val="00841B50"/>
    <w:rsid w:val="008472E2"/>
    <w:rsid w:val="00847358"/>
    <w:rsid w:val="00852664"/>
    <w:rsid w:val="008534CF"/>
    <w:rsid w:val="00857045"/>
    <w:rsid w:val="00863D1C"/>
    <w:rsid w:val="00866293"/>
    <w:rsid w:val="008732FF"/>
    <w:rsid w:val="00876C5D"/>
    <w:rsid w:val="00880FA0"/>
    <w:rsid w:val="008831DA"/>
    <w:rsid w:val="0088367C"/>
    <w:rsid w:val="008849F1"/>
    <w:rsid w:val="00885090"/>
    <w:rsid w:val="00885D72"/>
    <w:rsid w:val="00886479"/>
    <w:rsid w:val="008879AB"/>
    <w:rsid w:val="0089679A"/>
    <w:rsid w:val="00897684"/>
    <w:rsid w:val="008A1964"/>
    <w:rsid w:val="008A1A89"/>
    <w:rsid w:val="008A1CE8"/>
    <w:rsid w:val="008A1E9E"/>
    <w:rsid w:val="008A31F8"/>
    <w:rsid w:val="008B1C9F"/>
    <w:rsid w:val="008B1EC4"/>
    <w:rsid w:val="008B7031"/>
    <w:rsid w:val="008B7288"/>
    <w:rsid w:val="008B750D"/>
    <w:rsid w:val="008C0C6E"/>
    <w:rsid w:val="008C0EA4"/>
    <w:rsid w:val="008C14F7"/>
    <w:rsid w:val="008C1ABE"/>
    <w:rsid w:val="008C38C9"/>
    <w:rsid w:val="008C39C5"/>
    <w:rsid w:val="008D01EA"/>
    <w:rsid w:val="008D2038"/>
    <w:rsid w:val="008D5B16"/>
    <w:rsid w:val="008D7D1D"/>
    <w:rsid w:val="008E225C"/>
    <w:rsid w:val="008E4C83"/>
    <w:rsid w:val="008E7324"/>
    <w:rsid w:val="008E7493"/>
    <w:rsid w:val="008F0867"/>
    <w:rsid w:val="008F2535"/>
    <w:rsid w:val="008F32A3"/>
    <w:rsid w:val="008F7BA3"/>
    <w:rsid w:val="00900498"/>
    <w:rsid w:val="00901F7B"/>
    <w:rsid w:val="00910516"/>
    <w:rsid w:val="009215ED"/>
    <w:rsid w:val="009216A3"/>
    <w:rsid w:val="00921A04"/>
    <w:rsid w:val="00921B71"/>
    <w:rsid w:val="00921DF8"/>
    <w:rsid w:val="00927E0D"/>
    <w:rsid w:val="009358E7"/>
    <w:rsid w:val="00936E38"/>
    <w:rsid w:val="00937614"/>
    <w:rsid w:val="00940E4B"/>
    <w:rsid w:val="009426CF"/>
    <w:rsid w:val="00942F09"/>
    <w:rsid w:val="00943F92"/>
    <w:rsid w:val="009443A3"/>
    <w:rsid w:val="0094609E"/>
    <w:rsid w:val="00950B9A"/>
    <w:rsid w:val="00951210"/>
    <w:rsid w:val="00951E51"/>
    <w:rsid w:val="009531E7"/>
    <w:rsid w:val="00954DA6"/>
    <w:rsid w:val="0095526E"/>
    <w:rsid w:val="009601EA"/>
    <w:rsid w:val="00961349"/>
    <w:rsid w:val="00962943"/>
    <w:rsid w:val="0098577C"/>
    <w:rsid w:val="009926AD"/>
    <w:rsid w:val="00993676"/>
    <w:rsid w:val="0099470D"/>
    <w:rsid w:val="009A2D59"/>
    <w:rsid w:val="009A39B1"/>
    <w:rsid w:val="009A53B8"/>
    <w:rsid w:val="009A58B4"/>
    <w:rsid w:val="009B06BD"/>
    <w:rsid w:val="009B2EFB"/>
    <w:rsid w:val="009B3024"/>
    <w:rsid w:val="009B3AB0"/>
    <w:rsid w:val="009B68F1"/>
    <w:rsid w:val="009B6FAF"/>
    <w:rsid w:val="009C1058"/>
    <w:rsid w:val="009C58A5"/>
    <w:rsid w:val="009C5C91"/>
    <w:rsid w:val="009C63CA"/>
    <w:rsid w:val="009C6833"/>
    <w:rsid w:val="009D3BA4"/>
    <w:rsid w:val="009E46BD"/>
    <w:rsid w:val="009E5231"/>
    <w:rsid w:val="009E554B"/>
    <w:rsid w:val="009F556C"/>
    <w:rsid w:val="009F7F03"/>
    <w:rsid w:val="00A041B8"/>
    <w:rsid w:val="00A04A3A"/>
    <w:rsid w:val="00A114D6"/>
    <w:rsid w:val="00A1176F"/>
    <w:rsid w:val="00A1274D"/>
    <w:rsid w:val="00A13196"/>
    <w:rsid w:val="00A15991"/>
    <w:rsid w:val="00A15A68"/>
    <w:rsid w:val="00A2106E"/>
    <w:rsid w:val="00A222FB"/>
    <w:rsid w:val="00A27A0D"/>
    <w:rsid w:val="00A35893"/>
    <w:rsid w:val="00A44CD9"/>
    <w:rsid w:val="00A45AFA"/>
    <w:rsid w:val="00A464DA"/>
    <w:rsid w:val="00A46FA4"/>
    <w:rsid w:val="00A53131"/>
    <w:rsid w:val="00A536A2"/>
    <w:rsid w:val="00A55C98"/>
    <w:rsid w:val="00A561D5"/>
    <w:rsid w:val="00A773F8"/>
    <w:rsid w:val="00A81541"/>
    <w:rsid w:val="00A81C80"/>
    <w:rsid w:val="00A81CA3"/>
    <w:rsid w:val="00A850F8"/>
    <w:rsid w:val="00A86854"/>
    <w:rsid w:val="00A94503"/>
    <w:rsid w:val="00A95C62"/>
    <w:rsid w:val="00AA0981"/>
    <w:rsid w:val="00AA3F32"/>
    <w:rsid w:val="00AA6634"/>
    <w:rsid w:val="00AB098D"/>
    <w:rsid w:val="00AB1588"/>
    <w:rsid w:val="00AB35D8"/>
    <w:rsid w:val="00AB35FA"/>
    <w:rsid w:val="00AB6854"/>
    <w:rsid w:val="00AC0115"/>
    <w:rsid w:val="00AC47C4"/>
    <w:rsid w:val="00AD085C"/>
    <w:rsid w:val="00AE0BD7"/>
    <w:rsid w:val="00AE2E0C"/>
    <w:rsid w:val="00AE3588"/>
    <w:rsid w:val="00AE7DCE"/>
    <w:rsid w:val="00AF0F20"/>
    <w:rsid w:val="00AF2F3B"/>
    <w:rsid w:val="00AF631C"/>
    <w:rsid w:val="00AF7E32"/>
    <w:rsid w:val="00B002BF"/>
    <w:rsid w:val="00B0295E"/>
    <w:rsid w:val="00B05ADC"/>
    <w:rsid w:val="00B07FE8"/>
    <w:rsid w:val="00B1268B"/>
    <w:rsid w:val="00B202B1"/>
    <w:rsid w:val="00B2699F"/>
    <w:rsid w:val="00B27A8D"/>
    <w:rsid w:val="00B31BA0"/>
    <w:rsid w:val="00B35807"/>
    <w:rsid w:val="00B37DAB"/>
    <w:rsid w:val="00B420D2"/>
    <w:rsid w:val="00B42405"/>
    <w:rsid w:val="00B45AD5"/>
    <w:rsid w:val="00B46DD9"/>
    <w:rsid w:val="00B507F6"/>
    <w:rsid w:val="00B510FC"/>
    <w:rsid w:val="00B54864"/>
    <w:rsid w:val="00B617A6"/>
    <w:rsid w:val="00B65D90"/>
    <w:rsid w:val="00B752DE"/>
    <w:rsid w:val="00B7578A"/>
    <w:rsid w:val="00B769EB"/>
    <w:rsid w:val="00B81ACE"/>
    <w:rsid w:val="00B843CF"/>
    <w:rsid w:val="00B86F70"/>
    <w:rsid w:val="00B91902"/>
    <w:rsid w:val="00BA0786"/>
    <w:rsid w:val="00BA1E99"/>
    <w:rsid w:val="00BA1EDA"/>
    <w:rsid w:val="00BA5C91"/>
    <w:rsid w:val="00BB182C"/>
    <w:rsid w:val="00BB281B"/>
    <w:rsid w:val="00BB3A16"/>
    <w:rsid w:val="00BB7D02"/>
    <w:rsid w:val="00BC017F"/>
    <w:rsid w:val="00BD1964"/>
    <w:rsid w:val="00BD2DD8"/>
    <w:rsid w:val="00BD6A8E"/>
    <w:rsid w:val="00BD7132"/>
    <w:rsid w:val="00BD7BD2"/>
    <w:rsid w:val="00BE08F4"/>
    <w:rsid w:val="00BE202E"/>
    <w:rsid w:val="00BE21EC"/>
    <w:rsid w:val="00BE3463"/>
    <w:rsid w:val="00BE4014"/>
    <w:rsid w:val="00BF0524"/>
    <w:rsid w:val="00BF0AD3"/>
    <w:rsid w:val="00BF137B"/>
    <w:rsid w:val="00BF2022"/>
    <w:rsid w:val="00BF4719"/>
    <w:rsid w:val="00BF5178"/>
    <w:rsid w:val="00BF5A76"/>
    <w:rsid w:val="00BF5D75"/>
    <w:rsid w:val="00C03C4A"/>
    <w:rsid w:val="00C07B84"/>
    <w:rsid w:val="00C1170F"/>
    <w:rsid w:val="00C11EB3"/>
    <w:rsid w:val="00C17CC1"/>
    <w:rsid w:val="00C20C64"/>
    <w:rsid w:val="00C21A7B"/>
    <w:rsid w:val="00C2423F"/>
    <w:rsid w:val="00C30F7D"/>
    <w:rsid w:val="00C31832"/>
    <w:rsid w:val="00C334A7"/>
    <w:rsid w:val="00C33A37"/>
    <w:rsid w:val="00C34437"/>
    <w:rsid w:val="00C360C0"/>
    <w:rsid w:val="00C3691E"/>
    <w:rsid w:val="00C41242"/>
    <w:rsid w:val="00C41B7B"/>
    <w:rsid w:val="00C52AE0"/>
    <w:rsid w:val="00C57DB1"/>
    <w:rsid w:val="00C60E9C"/>
    <w:rsid w:val="00C64EE8"/>
    <w:rsid w:val="00C7360A"/>
    <w:rsid w:val="00C75766"/>
    <w:rsid w:val="00C76824"/>
    <w:rsid w:val="00C81D08"/>
    <w:rsid w:val="00C828FD"/>
    <w:rsid w:val="00C8360F"/>
    <w:rsid w:val="00C841F5"/>
    <w:rsid w:val="00C90B4F"/>
    <w:rsid w:val="00CA0F4E"/>
    <w:rsid w:val="00CA5659"/>
    <w:rsid w:val="00CA5C80"/>
    <w:rsid w:val="00CB2000"/>
    <w:rsid w:val="00CB23F5"/>
    <w:rsid w:val="00CB281D"/>
    <w:rsid w:val="00CB31B0"/>
    <w:rsid w:val="00CC117A"/>
    <w:rsid w:val="00CC24E1"/>
    <w:rsid w:val="00CC73FE"/>
    <w:rsid w:val="00CD0D7C"/>
    <w:rsid w:val="00CD2E3F"/>
    <w:rsid w:val="00CD682A"/>
    <w:rsid w:val="00CE080F"/>
    <w:rsid w:val="00CE10C0"/>
    <w:rsid w:val="00CE121E"/>
    <w:rsid w:val="00CE2355"/>
    <w:rsid w:val="00CE4D7E"/>
    <w:rsid w:val="00CE5A88"/>
    <w:rsid w:val="00CE7707"/>
    <w:rsid w:val="00CF2DD1"/>
    <w:rsid w:val="00CF3852"/>
    <w:rsid w:val="00CF414E"/>
    <w:rsid w:val="00CF5B50"/>
    <w:rsid w:val="00D002CF"/>
    <w:rsid w:val="00D01264"/>
    <w:rsid w:val="00D050EA"/>
    <w:rsid w:val="00D066E7"/>
    <w:rsid w:val="00D107AE"/>
    <w:rsid w:val="00D10BF5"/>
    <w:rsid w:val="00D122F7"/>
    <w:rsid w:val="00D137CC"/>
    <w:rsid w:val="00D14E37"/>
    <w:rsid w:val="00D15D75"/>
    <w:rsid w:val="00D22331"/>
    <w:rsid w:val="00D223E3"/>
    <w:rsid w:val="00D227A5"/>
    <w:rsid w:val="00D23940"/>
    <w:rsid w:val="00D24077"/>
    <w:rsid w:val="00D24F7F"/>
    <w:rsid w:val="00D256EF"/>
    <w:rsid w:val="00D25A5A"/>
    <w:rsid w:val="00D27981"/>
    <w:rsid w:val="00D306AB"/>
    <w:rsid w:val="00D330C8"/>
    <w:rsid w:val="00D35222"/>
    <w:rsid w:val="00D36BEA"/>
    <w:rsid w:val="00D40C21"/>
    <w:rsid w:val="00D51974"/>
    <w:rsid w:val="00D520E2"/>
    <w:rsid w:val="00D52673"/>
    <w:rsid w:val="00D57503"/>
    <w:rsid w:val="00D658E8"/>
    <w:rsid w:val="00D87C13"/>
    <w:rsid w:val="00D9271F"/>
    <w:rsid w:val="00D95C7C"/>
    <w:rsid w:val="00D95E50"/>
    <w:rsid w:val="00D972D3"/>
    <w:rsid w:val="00D972FE"/>
    <w:rsid w:val="00DA09D9"/>
    <w:rsid w:val="00DB4099"/>
    <w:rsid w:val="00DC390F"/>
    <w:rsid w:val="00DC4083"/>
    <w:rsid w:val="00DD1EA5"/>
    <w:rsid w:val="00DD4713"/>
    <w:rsid w:val="00DD7A95"/>
    <w:rsid w:val="00DF34C4"/>
    <w:rsid w:val="00DF35F8"/>
    <w:rsid w:val="00DF6A9D"/>
    <w:rsid w:val="00DF7277"/>
    <w:rsid w:val="00E037E6"/>
    <w:rsid w:val="00E06B47"/>
    <w:rsid w:val="00E135DB"/>
    <w:rsid w:val="00E147E4"/>
    <w:rsid w:val="00E173D4"/>
    <w:rsid w:val="00E227F8"/>
    <w:rsid w:val="00E27840"/>
    <w:rsid w:val="00E35D6C"/>
    <w:rsid w:val="00E36C2C"/>
    <w:rsid w:val="00E40B9A"/>
    <w:rsid w:val="00E464EF"/>
    <w:rsid w:val="00E467CF"/>
    <w:rsid w:val="00E47810"/>
    <w:rsid w:val="00E509E2"/>
    <w:rsid w:val="00E521CA"/>
    <w:rsid w:val="00E52A0E"/>
    <w:rsid w:val="00E61737"/>
    <w:rsid w:val="00E66F74"/>
    <w:rsid w:val="00E712B8"/>
    <w:rsid w:val="00E7224A"/>
    <w:rsid w:val="00E73891"/>
    <w:rsid w:val="00E8052A"/>
    <w:rsid w:val="00E8326B"/>
    <w:rsid w:val="00E8695D"/>
    <w:rsid w:val="00E87A07"/>
    <w:rsid w:val="00E90B8D"/>
    <w:rsid w:val="00E916DF"/>
    <w:rsid w:val="00E921A6"/>
    <w:rsid w:val="00E97BFE"/>
    <w:rsid w:val="00EA0408"/>
    <w:rsid w:val="00EB07DD"/>
    <w:rsid w:val="00EB3400"/>
    <w:rsid w:val="00EB5C80"/>
    <w:rsid w:val="00ED10B6"/>
    <w:rsid w:val="00ED4945"/>
    <w:rsid w:val="00ED5566"/>
    <w:rsid w:val="00EE0018"/>
    <w:rsid w:val="00EE00BB"/>
    <w:rsid w:val="00EE4B12"/>
    <w:rsid w:val="00EE6A2E"/>
    <w:rsid w:val="00EE6BCA"/>
    <w:rsid w:val="00EF0922"/>
    <w:rsid w:val="00EF1478"/>
    <w:rsid w:val="00EF1C98"/>
    <w:rsid w:val="00EF5363"/>
    <w:rsid w:val="00F0065A"/>
    <w:rsid w:val="00F01CC5"/>
    <w:rsid w:val="00F02D05"/>
    <w:rsid w:val="00F035E2"/>
    <w:rsid w:val="00F0433C"/>
    <w:rsid w:val="00F06B10"/>
    <w:rsid w:val="00F070C7"/>
    <w:rsid w:val="00F103B8"/>
    <w:rsid w:val="00F109F4"/>
    <w:rsid w:val="00F118EA"/>
    <w:rsid w:val="00F131A1"/>
    <w:rsid w:val="00F17437"/>
    <w:rsid w:val="00F21A12"/>
    <w:rsid w:val="00F21D5C"/>
    <w:rsid w:val="00F24225"/>
    <w:rsid w:val="00F24D23"/>
    <w:rsid w:val="00F37D8E"/>
    <w:rsid w:val="00F40692"/>
    <w:rsid w:val="00F435E7"/>
    <w:rsid w:val="00F44B20"/>
    <w:rsid w:val="00F467BE"/>
    <w:rsid w:val="00F52448"/>
    <w:rsid w:val="00F52BFD"/>
    <w:rsid w:val="00F52CF1"/>
    <w:rsid w:val="00F538D8"/>
    <w:rsid w:val="00F53D72"/>
    <w:rsid w:val="00F5617D"/>
    <w:rsid w:val="00F61A01"/>
    <w:rsid w:val="00F66B7B"/>
    <w:rsid w:val="00F70535"/>
    <w:rsid w:val="00F710F2"/>
    <w:rsid w:val="00F74694"/>
    <w:rsid w:val="00F77063"/>
    <w:rsid w:val="00F807C6"/>
    <w:rsid w:val="00F82012"/>
    <w:rsid w:val="00F8593B"/>
    <w:rsid w:val="00F86C2A"/>
    <w:rsid w:val="00F91082"/>
    <w:rsid w:val="00F963B5"/>
    <w:rsid w:val="00F964C7"/>
    <w:rsid w:val="00F97DBD"/>
    <w:rsid w:val="00FA0CC4"/>
    <w:rsid w:val="00FA2420"/>
    <w:rsid w:val="00FA3A64"/>
    <w:rsid w:val="00FA5942"/>
    <w:rsid w:val="00FA5FC8"/>
    <w:rsid w:val="00FA6DBE"/>
    <w:rsid w:val="00FC30C1"/>
    <w:rsid w:val="00FC3236"/>
    <w:rsid w:val="00FC5A48"/>
    <w:rsid w:val="00FD49B4"/>
    <w:rsid w:val="00FD4F94"/>
    <w:rsid w:val="00FD663B"/>
    <w:rsid w:val="00FD6A61"/>
    <w:rsid w:val="00FE00CB"/>
    <w:rsid w:val="00FE36DF"/>
    <w:rsid w:val="00FE47D3"/>
    <w:rsid w:val="00FE4F34"/>
    <w:rsid w:val="00FE5004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8DEE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BD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E0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E0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E0BD7"/>
  </w:style>
  <w:style w:type="table" w:styleId="a6">
    <w:name w:val="Table Grid"/>
    <w:basedOn w:val="a1"/>
    <w:rsid w:val="00AE0BD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BE21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ub-font-add1">
    <w:name w:val="sub-font-add1"/>
    <w:basedOn w:val="a0"/>
    <w:rsid w:val="00BE21EC"/>
    <w:rPr>
      <w:sz w:val="12"/>
      <w:szCs w:val="12"/>
    </w:rPr>
  </w:style>
  <w:style w:type="character" w:styleId="a8">
    <w:name w:val="Hyperlink"/>
    <w:basedOn w:val="a0"/>
    <w:rsid w:val="00BE21EC"/>
    <w:rPr>
      <w:strike w:val="0"/>
      <w:dstrike w:val="0"/>
      <w:color w:val="666666"/>
      <w:sz w:val="12"/>
      <w:szCs w:val="12"/>
      <w:u w:val="none"/>
      <w:effect w:val="none"/>
    </w:rPr>
  </w:style>
  <w:style w:type="paragraph" w:styleId="a9">
    <w:name w:val="List Paragraph"/>
    <w:basedOn w:val="a"/>
    <w:uiPriority w:val="34"/>
    <w:qFormat/>
    <w:rsid w:val="00FD49B4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aa">
    <w:name w:val="Balloon Text"/>
    <w:basedOn w:val="a"/>
    <w:link w:val="ab"/>
    <w:rsid w:val="00C64EE8"/>
    <w:rPr>
      <w:sz w:val="18"/>
      <w:szCs w:val="18"/>
    </w:rPr>
  </w:style>
  <w:style w:type="character" w:customStyle="1" w:styleId="ab">
    <w:name w:val="批注框文本字符"/>
    <w:basedOn w:val="a0"/>
    <w:link w:val="aa"/>
    <w:rsid w:val="00C64E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Group%20Containers/UBF8T346G9.Office/User%20Content.localized/Templates.localized/&#20250;&#35758;&#35760;&#244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24106-895A-5647-8BB1-EE3C67BE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会议记录.dotx</Template>
  <TotalTime>2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会议时间：</vt:lpstr>
    </vt:vector>
  </TitlesOfParts>
  <Company>番茄花园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会议时间：</dc:title>
  <dc:subject/>
  <dc:creator>Microsoft Office 用户</dc:creator>
  <cp:keywords/>
  <cp:lastModifiedBy>Microsoft Office 用户</cp:lastModifiedBy>
  <cp:revision>5</cp:revision>
  <cp:lastPrinted>2015-02-16T02:21:00Z</cp:lastPrinted>
  <dcterms:created xsi:type="dcterms:W3CDTF">2018-04-01T10:41:00Z</dcterms:created>
  <dcterms:modified xsi:type="dcterms:W3CDTF">2018-04-01T10:43:00Z</dcterms:modified>
</cp:coreProperties>
</file>