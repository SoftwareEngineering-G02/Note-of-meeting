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BB477" w14:textId="77777777" w:rsidR="0060681A" w:rsidRDefault="00AB098D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B098D">
        <w:rPr>
          <w:rFonts w:ascii="Arial" w:hAnsi="Arial" w:cs="Arial" w:hint="eastAsia"/>
          <w:b/>
          <w:sz w:val="32"/>
          <w:szCs w:val="32"/>
        </w:rPr>
        <w:t>会议记录</w:t>
      </w:r>
    </w:p>
    <w:p w14:paraId="7016ED61" w14:textId="77777777" w:rsidR="00B769EB" w:rsidRPr="00AB098D" w:rsidRDefault="00B769EB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985"/>
      </w:tblGrid>
      <w:tr w:rsidR="0060681A" w:rsidRPr="00B46DD9" w14:paraId="226DF4D5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3A9D8C43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会议时间：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491AC114" w14:textId="0E7DF0C4" w:rsidR="0060681A" w:rsidRPr="00B46DD9" w:rsidRDefault="009926AD" w:rsidP="009926AD">
            <w:pPr>
              <w:spacing w:line="360" w:lineRule="auto"/>
              <w:rPr>
                <w:rFonts w:hint="eastAsia"/>
                <w:szCs w:val="21"/>
              </w:rPr>
            </w:pPr>
            <w:r w:rsidRPr="00B46DD9">
              <w:rPr>
                <w:szCs w:val="21"/>
              </w:rPr>
              <w:t xml:space="preserve"> </w:t>
            </w:r>
            <w:r w:rsidR="00B14DA9">
              <w:rPr>
                <w:rFonts w:hint="eastAsia"/>
                <w:szCs w:val="21"/>
              </w:rPr>
              <w:t>2018.3.16</w:t>
            </w:r>
          </w:p>
        </w:tc>
      </w:tr>
      <w:tr w:rsidR="0060681A" w:rsidRPr="00B46DD9" w14:paraId="4EC7CEAE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6F565DAD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会议地点：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5F54AEEE" w14:textId="27FBAE7E" w:rsidR="00B002BF" w:rsidRPr="00B46DD9" w:rsidRDefault="00B14DA9" w:rsidP="002B5614">
            <w:pPr>
              <w:spacing w:line="360" w:lineRule="auto"/>
              <w:rPr>
                <w:rFonts w:ascii="Arial" w:hAnsi="Arial" w:cs="Arial" w:hint="eastAsia"/>
                <w:color w:val="0000FF"/>
                <w:szCs w:val="21"/>
              </w:rPr>
            </w:pPr>
            <w:r w:rsidRPr="00B14DA9">
              <w:rPr>
                <w:rFonts w:ascii="Arial" w:hAnsi="Arial" w:cs="Arial" w:hint="eastAsia"/>
                <w:color w:val="000000" w:themeColor="text1"/>
                <w:szCs w:val="21"/>
              </w:rPr>
              <w:t>理四</w:t>
            </w:r>
          </w:p>
        </w:tc>
      </w:tr>
      <w:tr w:rsidR="00F538D8" w:rsidRPr="00B46DD9" w14:paraId="142C3E42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6250CA77" w14:textId="77777777" w:rsidR="00F538D8" w:rsidRPr="00B46DD9" w:rsidRDefault="00F538D8" w:rsidP="002B5614">
            <w:pPr>
              <w:spacing w:line="360" w:lineRule="auto"/>
              <w:rPr>
                <w:rFonts w:asci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参加人员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50742E97" w14:textId="1736A8DC" w:rsidR="00F538D8" w:rsidRPr="00E227F8" w:rsidRDefault="00B14DA9" w:rsidP="005A12EC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刘雨霏、胡方正、杨智麟</w:t>
            </w:r>
          </w:p>
        </w:tc>
      </w:tr>
      <w:tr w:rsidR="00E8052A" w:rsidRPr="00B46DD9" w14:paraId="10BFF3C8" w14:textId="77777777" w:rsidTr="00B46DD9">
        <w:trPr>
          <w:trHeight w:val="290"/>
        </w:trPr>
        <w:tc>
          <w:tcPr>
            <w:tcW w:w="1548" w:type="dxa"/>
          </w:tcPr>
          <w:p w14:paraId="005D36EF" w14:textId="77777777" w:rsidR="003E3ADB" w:rsidRPr="003E3ADB" w:rsidRDefault="003E3ADB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会议主持</w:t>
            </w:r>
            <w:r w:rsidRPr="00B46DD9">
              <w:rPr>
                <w:rFonts w:ascii="Arial" w:cs="Arial"/>
                <w:szCs w:val="21"/>
              </w:rPr>
              <w:t>人</w:t>
            </w:r>
          </w:p>
        </w:tc>
        <w:tc>
          <w:tcPr>
            <w:tcW w:w="6985" w:type="dxa"/>
          </w:tcPr>
          <w:p w14:paraId="131110D8" w14:textId="26F8AC22" w:rsidR="003E3ADB" w:rsidRPr="00B46DD9" w:rsidRDefault="00B14DA9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全员</w:t>
            </w:r>
          </w:p>
        </w:tc>
      </w:tr>
      <w:tr w:rsidR="00762C9D" w:rsidRPr="00B46DD9" w14:paraId="4F181623" w14:textId="77777777" w:rsidTr="00B46DD9">
        <w:trPr>
          <w:trHeight w:val="290"/>
        </w:trPr>
        <w:tc>
          <w:tcPr>
            <w:tcW w:w="1548" w:type="dxa"/>
          </w:tcPr>
          <w:p w14:paraId="2EF8022D" w14:textId="77777777" w:rsidR="00762C9D" w:rsidRDefault="00762C9D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会议记录人</w:t>
            </w:r>
          </w:p>
        </w:tc>
        <w:tc>
          <w:tcPr>
            <w:tcW w:w="6985" w:type="dxa"/>
          </w:tcPr>
          <w:p w14:paraId="7B783F0F" w14:textId="2CF04E46" w:rsidR="00762C9D" w:rsidRDefault="00B14DA9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胡方正</w:t>
            </w:r>
          </w:p>
        </w:tc>
      </w:tr>
      <w:tr w:rsidR="0060681A" w:rsidRPr="00B46DD9" w14:paraId="762A2691" w14:textId="77777777" w:rsidTr="00B46DD9">
        <w:trPr>
          <w:trHeight w:val="1859"/>
        </w:trPr>
        <w:tc>
          <w:tcPr>
            <w:tcW w:w="8533" w:type="dxa"/>
            <w:gridSpan w:val="2"/>
          </w:tcPr>
          <w:p w14:paraId="6A1627EF" w14:textId="77777777" w:rsidR="00D14E37" w:rsidRDefault="00762C9D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会议议题</w:t>
            </w:r>
            <w:r w:rsidR="00D14E37" w:rsidRPr="00D14E37">
              <w:rPr>
                <w:rFonts w:ascii="宋体" w:hAnsi="宋体" w:cs="Arial" w:hint="eastAsia"/>
                <w:b/>
                <w:sz w:val="30"/>
                <w:szCs w:val="30"/>
              </w:rPr>
              <w:t>：</w:t>
            </w:r>
          </w:p>
          <w:p w14:paraId="6F06F940" w14:textId="16A68343" w:rsidR="009926AD" w:rsidRPr="00D57503" w:rsidRDefault="00902CF8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项目计划的</w:t>
            </w:r>
            <w:r w:rsidRPr="00902CF8">
              <w:rPr>
                <w:rFonts w:ascii="宋体" w:hAnsi="宋体" w:cs="Arial" w:hint="eastAsia"/>
                <w:b/>
                <w:sz w:val="30"/>
                <w:szCs w:val="30"/>
              </w:rPr>
              <w:t>人员分工、时间安排等</w:t>
            </w:r>
          </w:p>
          <w:p w14:paraId="79950EFF" w14:textId="77777777" w:rsidR="00D14E37" w:rsidRPr="00D14E37" w:rsidRDefault="00D14E37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 w:rsidRPr="00D14E37">
              <w:rPr>
                <w:rFonts w:ascii="宋体" w:hAnsi="宋体" w:cs="Arial" w:hint="eastAsia"/>
                <w:b/>
                <w:sz w:val="30"/>
                <w:szCs w:val="30"/>
              </w:rPr>
              <w:t>会议内容：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cr/>
              <w:t>任人培训，内容要宽道沪路村正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</w:p>
          <w:p w14:paraId="39D90A86" w14:textId="6D029474" w:rsidR="009926AD" w:rsidRDefault="00473847" w:rsidP="009926A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 w:rsidRPr="00473847">
              <w:rPr>
                <w:rFonts w:hint="eastAsia"/>
                <w:b/>
              </w:rPr>
              <w:t>每位成员需要将自己负责的模块所要学习的资料（包括网站、书籍等）写入</w:t>
            </w:r>
            <w:r w:rsidRPr="00473847">
              <w:rPr>
                <w:rFonts w:hint="eastAsia"/>
                <w:b/>
              </w:rPr>
              <w:t>txt</w:t>
            </w:r>
            <w:r w:rsidRPr="00473847">
              <w:rPr>
                <w:rFonts w:hint="eastAsia"/>
                <w:b/>
              </w:rPr>
              <w:t>文本上传到</w:t>
            </w:r>
            <w:proofErr w:type="spellStart"/>
            <w:r w:rsidRPr="00473847">
              <w:rPr>
                <w:rFonts w:hint="eastAsia"/>
                <w:b/>
              </w:rPr>
              <w:t>GitHub</w:t>
            </w:r>
            <w:proofErr w:type="spellEnd"/>
            <w:r w:rsidRPr="00473847">
              <w:rPr>
                <w:rFonts w:hint="eastAsia"/>
                <w:b/>
              </w:rPr>
              <w:t>上，供小组内的其他成员学习。</w:t>
            </w:r>
          </w:p>
          <w:p w14:paraId="3633371B" w14:textId="5466C847" w:rsidR="009B0DD5" w:rsidRDefault="009B0DD5" w:rsidP="009926A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讨论了人员的大致分工，负责的模块等。</w:t>
            </w:r>
          </w:p>
          <w:p w14:paraId="56757A0A" w14:textId="77777777" w:rsidR="009926AD" w:rsidRDefault="009926AD" w:rsidP="009926AD">
            <w:pPr>
              <w:rPr>
                <w:b/>
              </w:rPr>
            </w:pPr>
          </w:p>
          <w:p w14:paraId="73D7B6C8" w14:textId="77777777" w:rsidR="009926AD" w:rsidRDefault="009926AD" w:rsidP="009926AD">
            <w:pPr>
              <w:rPr>
                <w:b/>
              </w:rPr>
            </w:pPr>
          </w:p>
          <w:p w14:paraId="358C1F1A" w14:textId="77777777" w:rsidR="009926AD" w:rsidRDefault="009926AD" w:rsidP="009926AD">
            <w:pPr>
              <w:rPr>
                <w:b/>
              </w:rPr>
            </w:pPr>
          </w:p>
          <w:p w14:paraId="5B91F971" w14:textId="77777777" w:rsidR="009926AD" w:rsidRDefault="009926AD" w:rsidP="009926AD">
            <w:pPr>
              <w:rPr>
                <w:b/>
              </w:rPr>
            </w:pPr>
          </w:p>
          <w:p w14:paraId="0A1B4B75" w14:textId="77777777" w:rsidR="009926AD" w:rsidRDefault="009926AD" w:rsidP="009926AD">
            <w:pPr>
              <w:rPr>
                <w:b/>
              </w:rPr>
            </w:pPr>
          </w:p>
          <w:p w14:paraId="542A6E17" w14:textId="77777777" w:rsidR="009926AD" w:rsidRDefault="009926AD" w:rsidP="009926AD">
            <w:pPr>
              <w:rPr>
                <w:b/>
              </w:rPr>
            </w:pPr>
          </w:p>
          <w:p w14:paraId="7ACE5719" w14:textId="77777777" w:rsidR="009926AD" w:rsidRDefault="009926AD" w:rsidP="009926AD">
            <w:pPr>
              <w:rPr>
                <w:b/>
              </w:rPr>
            </w:pPr>
          </w:p>
          <w:p w14:paraId="58F045C1" w14:textId="77777777" w:rsidR="009926AD" w:rsidRDefault="009926AD" w:rsidP="009926AD">
            <w:pPr>
              <w:rPr>
                <w:b/>
              </w:rPr>
            </w:pPr>
          </w:p>
          <w:p w14:paraId="14B0D7B4" w14:textId="77777777" w:rsidR="009926AD" w:rsidRDefault="009926AD" w:rsidP="009926AD">
            <w:pPr>
              <w:rPr>
                <w:b/>
              </w:rPr>
            </w:pPr>
          </w:p>
          <w:p w14:paraId="5F4FDF05" w14:textId="77777777" w:rsidR="009926AD" w:rsidRDefault="009926AD" w:rsidP="009926AD">
            <w:pPr>
              <w:rPr>
                <w:b/>
              </w:rPr>
            </w:pPr>
          </w:p>
          <w:p w14:paraId="162B995D" w14:textId="77777777" w:rsidR="009926AD" w:rsidRDefault="009926AD" w:rsidP="009926AD">
            <w:pPr>
              <w:rPr>
                <w:b/>
              </w:rPr>
            </w:pPr>
          </w:p>
          <w:p w14:paraId="21A73065" w14:textId="77777777" w:rsidR="009926AD" w:rsidRDefault="009926AD" w:rsidP="009926AD">
            <w:pPr>
              <w:rPr>
                <w:b/>
              </w:rPr>
            </w:pPr>
          </w:p>
          <w:p w14:paraId="25F86198" w14:textId="77777777" w:rsidR="009926AD" w:rsidRDefault="009926AD" w:rsidP="009926AD">
            <w:pPr>
              <w:rPr>
                <w:b/>
              </w:rPr>
            </w:pPr>
          </w:p>
          <w:p w14:paraId="44C4C1F6" w14:textId="77777777" w:rsidR="009926AD" w:rsidRDefault="009926AD" w:rsidP="009926AD">
            <w:pPr>
              <w:rPr>
                <w:b/>
              </w:rPr>
            </w:pPr>
          </w:p>
          <w:p w14:paraId="4B51C79E" w14:textId="77777777" w:rsidR="009926AD" w:rsidRDefault="009926AD" w:rsidP="009926AD">
            <w:pPr>
              <w:rPr>
                <w:b/>
              </w:rPr>
            </w:pPr>
          </w:p>
          <w:p w14:paraId="1B63DCA8" w14:textId="77777777" w:rsidR="009926AD" w:rsidRDefault="009926AD" w:rsidP="009926AD">
            <w:pPr>
              <w:rPr>
                <w:b/>
              </w:rPr>
            </w:pPr>
          </w:p>
          <w:p w14:paraId="6114CDDB" w14:textId="77777777" w:rsidR="009926AD" w:rsidRPr="00B202B1" w:rsidRDefault="009926AD" w:rsidP="009926AD">
            <w:pPr>
              <w:rPr>
                <w:b/>
              </w:rPr>
            </w:pPr>
          </w:p>
        </w:tc>
      </w:tr>
      <w:tr w:rsidR="002B5614" w:rsidRPr="005903F0" w14:paraId="39299758" w14:textId="77777777" w:rsidTr="00B46DD9">
        <w:trPr>
          <w:trHeight w:val="1859"/>
        </w:trPr>
        <w:tc>
          <w:tcPr>
            <w:tcW w:w="8533" w:type="dxa"/>
            <w:gridSpan w:val="2"/>
          </w:tcPr>
          <w:p w14:paraId="4A168AFA" w14:textId="77777777" w:rsidR="002B5614" w:rsidRDefault="0046340A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会后总结：</w:t>
            </w:r>
          </w:p>
          <w:p w14:paraId="5DDE6DDD" w14:textId="0440ACCE" w:rsidR="009C58A5" w:rsidRPr="005A12EC" w:rsidRDefault="00D3730A" w:rsidP="00BB7D0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14:paraId="0B9FDF91" w14:textId="77777777" w:rsidR="00A35893" w:rsidRPr="005A12EC" w:rsidRDefault="00A35893" w:rsidP="002B5614">
      <w:pPr>
        <w:spacing w:line="360" w:lineRule="auto"/>
        <w:rPr>
          <w:rFonts w:ascii="Arial" w:hAnsi="Arial" w:cs="Arial"/>
        </w:rPr>
      </w:pPr>
    </w:p>
    <w:sectPr w:rsidR="00A35893" w:rsidRPr="005A12EC" w:rsidSect="00017BF2">
      <w:headerReference w:type="default" r:id="rId8"/>
      <w:footerReference w:type="even" r:id="rId9"/>
      <w:footerReference w:type="default" r:id="rId10"/>
      <w:pgSz w:w="11906" w:h="16838"/>
      <w:pgMar w:top="1402" w:right="1800" w:bottom="468" w:left="1800" w:header="62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C06E7" w14:textId="77777777" w:rsidR="001E4A12" w:rsidRDefault="001E4A12">
      <w:r>
        <w:separator/>
      </w:r>
    </w:p>
  </w:endnote>
  <w:endnote w:type="continuationSeparator" w:id="0">
    <w:p w14:paraId="0C759C23" w14:textId="77777777" w:rsidR="001E4A12" w:rsidRDefault="001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D960F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92A3BA" w14:textId="77777777" w:rsidR="00951E51" w:rsidRDefault="00951E5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01A1F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730A">
      <w:rPr>
        <w:rStyle w:val="a5"/>
        <w:noProof/>
      </w:rPr>
      <w:t>1</w:t>
    </w:r>
    <w:r>
      <w:rPr>
        <w:rStyle w:val="a5"/>
      </w:rPr>
      <w:fldChar w:fldCharType="end"/>
    </w:r>
  </w:p>
  <w:p w14:paraId="5D26FE49" w14:textId="77777777" w:rsidR="00951E51" w:rsidRDefault="00951E51" w:rsidP="009926AD">
    <w:pPr>
      <w:pStyle w:val="a4"/>
      <w:ind w:right="360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08D91" w14:textId="77777777" w:rsidR="001E4A12" w:rsidRDefault="001E4A12">
      <w:r>
        <w:separator/>
      </w:r>
    </w:p>
  </w:footnote>
  <w:footnote w:type="continuationSeparator" w:id="0">
    <w:p w14:paraId="1D70637F" w14:textId="77777777" w:rsidR="001E4A12" w:rsidRDefault="001E4A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70C7A" w14:textId="77777777" w:rsidR="00951E51" w:rsidRPr="00DB4099" w:rsidRDefault="00951E51" w:rsidP="00555D13">
    <w:pPr>
      <w:pStyle w:val="a3"/>
      <w:tabs>
        <w:tab w:val="clear" w:pos="4153"/>
        <w:tab w:val="center" w:pos="2340"/>
      </w:tabs>
      <w:jc w:val="both"/>
    </w:pPr>
    <w:r>
      <w:rPr>
        <w:rFonts w:hint="eastAsia"/>
      </w:rPr>
      <w:t xml:space="preserve">                                    </w:t>
    </w:r>
    <w:r w:rsidR="00D36BEA">
      <w:rPr>
        <w:rFonts w:hint="eastAsia"/>
      </w:rPr>
      <w:t xml:space="preserve">               </w:t>
    </w:r>
    <w:r w:rsidR="00E97BFE">
      <w:rPr>
        <w:rFonts w:hint="eastAsia"/>
      </w:rPr>
      <w:t xml:space="preserve">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C061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74A3A"/>
    <w:multiLevelType w:val="hybridMultilevel"/>
    <w:tmpl w:val="8E6C696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0D346A6"/>
    <w:multiLevelType w:val="hybridMultilevel"/>
    <w:tmpl w:val="937C7816"/>
    <w:lvl w:ilvl="0" w:tplc="73D63584">
      <w:start w:val="1"/>
      <w:numFmt w:val="decimalEnclosedCircle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>
    <w:nsid w:val="0CA53720"/>
    <w:multiLevelType w:val="hybridMultilevel"/>
    <w:tmpl w:val="2B42E62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FE39E8"/>
    <w:multiLevelType w:val="hybridMultilevel"/>
    <w:tmpl w:val="8092C7D2"/>
    <w:lvl w:ilvl="0" w:tplc="37148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652C03"/>
    <w:multiLevelType w:val="hybridMultilevel"/>
    <w:tmpl w:val="F194771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D4B7F57"/>
    <w:multiLevelType w:val="hybridMultilevel"/>
    <w:tmpl w:val="F64A4068"/>
    <w:lvl w:ilvl="0" w:tplc="9C88A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596DEE"/>
    <w:multiLevelType w:val="hybridMultilevel"/>
    <w:tmpl w:val="B6707B8C"/>
    <w:lvl w:ilvl="0" w:tplc="09485574">
      <w:start w:val="1"/>
      <w:numFmt w:val="decimalEnclosedCircle"/>
      <w:lvlText w:val="%1"/>
      <w:lvlJc w:val="left"/>
      <w:pPr>
        <w:ind w:left="10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292A6568"/>
    <w:multiLevelType w:val="hybridMultilevel"/>
    <w:tmpl w:val="91AAA4AE"/>
    <w:lvl w:ilvl="0" w:tplc="165A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0A6DD9"/>
    <w:multiLevelType w:val="hybridMultilevel"/>
    <w:tmpl w:val="5F6C4E10"/>
    <w:lvl w:ilvl="0" w:tplc="51604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125B65"/>
    <w:multiLevelType w:val="hybridMultilevel"/>
    <w:tmpl w:val="41DC265A"/>
    <w:lvl w:ilvl="0" w:tplc="8CFC3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6B2B4B"/>
    <w:multiLevelType w:val="hybridMultilevel"/>
    <w:tmpl w:val="262E1D0C"/>
    <w:lvl w:ilvl="0" w:tplc="24064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6D33A9"/>
    <w:multiLevelType w:val="hybridMultilevel"/>
    <w:tmpl w:val="17C41C4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4C13DF2"/>
    <w:multiLevelType w:val="hybridMultilevel"/>
    <w:tmpl w:val="EA1CC03E"/>
    <w:lvl w:ilvl="0" w:tplc="39865B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BB62380"/>
    <w:multiLevelType w:val="hybridMultilevel"/>
    <w:tmpl w:val="7B3AE80A"/>
    <w:lvl w:ilvl="0" w:tplc="6700E1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E6645BB"/>
    <w:multiLevelType w:val="hybridMultilevel"/>
    <w:tmpl w:val="53240FC8"/>
    <w:lvl w:ilvl="0" w:tplc="54C22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617132"/>
    <w:multiLevelType w:val="hybridMultilevel"/>
    <w:tmpl w:val="52D0481C"/>
    <w:lvl w:ilvl="0" w:tplc="00A86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AE29CC"/>
    <w:multiLevelType w:val="hybridMultilevel"/>
    <w:tmpl w:val="10723D0C"/>
    <w:lvl w:ilvl="0" w:tplc="0B62F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495EFC"/>
    <w:multiLevelType w:val="hybridMultilevel"/>
    <w:tmpl w:val="729667AE"/>
    <w:lvl w:ilvl="0" w:tplc="D49617D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ECA7CC7"/>
    <w:multiLevelType w:val="hybridMultilevel"/>
    <w:tmpl w:val="FA5C639A"/>
    <w:lvl w:ilvl="0" w:tplc="564C1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DC44BB"/>
    <w:multiLevelType w:val="hybridMultilevel"/>
    <w:tmpl w:val="6AF6DC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4A0187"/>
    <w:multiLevelType w:val="hybridMultilevel"/>
    <w:tmpl w:val="8F064FC6"/>
    <w:lvl w:ilvl="0" w:tplc="109A3A5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1E23F82"/>
    <w:multiLevelType w:val="hybridMultilevel"/>
    <w:tmpl w:val="EADA3BFC"/>
    <w:lvl w:ilvl="0" w:tplc="2EAC0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282ED9"/>
    <w:multiLevelType w:val="hybridMultilevel"/>
    <w:tmpl w:val="132284FA"/>
    <w:lvl w:ilvl="0" w:tplc="4E801904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4">
    <w:nsid w:val="7D7966A1"/>
    <w:multiLevelType w:val="hybridMultilevel"/>
    <w:tmpl w:val="E49012D6"/>
    <w:lvl w:ilvl="0" w:tplc="D9F87D1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24"/>
  </w:num>
  <w:num w:numId="5">
    <w:abstractNumId w:val="17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3"/>
  </w:num>
  <w:num w:numId="11">
    <w:abstractNumId w:val="13"/>
  </w:num>
  <w:num w:numId="12">
    <w:abstractNumId w:val="14"/>
  </w:num>
  <w:num w:numId="13">
    <w:abstractNumId w:val="16"/>
  </w:num>
  <w:num w:numId="14">
    <w:abstractNumId w:val="19"/>
  </w:num>
  <w:num w:numId="15">
    <w:abstractNumId w:val="15"/>
  </w:num>
  <w:num w:numId="16">
    <w:abstractNumId w:val="21"/>
  </w:num>
  <w:num w:numId="17">
    <w:abstractNumId w:val="18"/>
  </w:num>
  <w:num w:numId="18">
    <w:abstractNumId w:val="9"/>
  </w:num>
  <w:num w:numId="19">
    <w:abstractNumId w:val="6"/>
  </w:num>
  <w:num w:numId="20">
    <w:abstractNumId w:val="7"/>
  </w:num>
  <w:num w:numId="21">
    <w:abstractNumId w:val="23"/>
  </w:num>
  <w:num w:numId="22">
    <w:abstractNumId w:val="2"/>
  </w:num>
  <w:num w:numId="23">
    <w:abstractNumId w:val="8"/>
  </w:num>
  <w:num w:numId="24">
    <w:abstractNumId w:val="22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2E"/>
    <w:rsid w:val="00003531"/>
    <w:rsid w:val="00010D0D"/>
    <w:rsid w:val="00011B48"/>
    <w:rsid w:val="00017BF2"/>
    <w:rsid w:val="00024643"/>
    <w:rsid w:val="00024BB6"/>
    <w:rsid w:val="0003735A"/>
    <w:rsid w:val="000377B7"/>
    <w:rsid w:val="00045B07"/>
    <w:rsid w:val="0004614F"/>
    <w:rsid w:val="00051319"/>
    <w:rsid w:val="00052863"/>
    <w:rsid w:val="00053FE2"/>
    <w:rsid w:val="00056D74"/>
    <w:rsid w:val="000574B9"/>
    <w:rsid w:val="00061C7E"/>
    <w:rsid w:val="0006272F"/>
    <w:rsid w:val="00066CA5"/>
    <w:rsid w:val="0007010C"/>
    <w:rsid w:val="00075D29"/>
    <w:rsid w:val="00077F92"/>
    <w:rsid w:val="00083C0A"/>
    <w:rsid w:val="000850E9"/>
    <w:rsid w:val="00087217"/>
    <w:rsid w:val="00087914"/>
    <w:rsid w:val="00091690"/>
    <w:rsid w:val="00093AF1"/>
    <w:rsid w:val="000A015E"/>
    <w:rsid w:val="000A08C9"/>
    <w:rsid w:val="000A5699"/>
    <w:rsid w:val="000B51A8"/>
    <w:rsid w:val="000B6F48"/>
    <w:rsid w:val="000B70E9"/>
    <w:rsid w:val="000C0380"/>
    <w:rsid w:val="000C1FB1"/>
    <w:rsid w:val="000C25F1"/>
    <w:rsid w:val="000C666E"/>
    <w:rsid w:val="000D1666"/>
    <w:rsid w:val="000D2BA2"/>
    <w:rsid w:val="000D6DA4"/>
    <w:rsid w:val="000E0DDD"/>
    <w:rsid w:val="000E2C15"/>
    <w:rsid w:val="000F0914"/>
    <w:rsid w:val="000F41BB"/>
    <w:rsid w:val="001040B1"/>
    <w:rsid w:val="001071E0"/>
    <w:rsid w:val="001155D7"/>
    <w:rsid w:val="00115ADA"/>
    <w:rsid w:val="00125DA7"/>
    <w:rsid w:val="00125F23"/>
    <w:rsid w:val="00133F0F"/>
    <w:rsid w:val="00135531"/>
    <w:rsid w:val="00137204"/>
    <w:rsid w:val="001379E0"/>
    <w:rsid w:val="001410AE"/>
    <w:rsid w:val="0014164C"/>
    <w:rsid w:val="001424B0"/>
    <w:rsid w:val="00144B34"/>
    <w:rsid w:val="00152F47"/>
    <w:rsid w:val="00156EFF"/>
    <w:rsid w:val="00160053"/>
    <w:rsid w:val="00161217"/>
    <w:rsid w:val="00162376"/>
    <w:rsid w:val="00164A3F"/>
    <w:rsid w:val="001658C9"/>
    <w:rsid w:val="00173DA6"/>
    <w:rsid w:val="00175C31"/>
    <w:rsid w:val="00177561"/>
    <w:rsid w:val="00181FFD"/>
    <w:rsid w:val="0018681E"/>
    <w:rsid w:val="00194B3C"/>
    <w:rsid w:val="00196513"/>
    <w:rsid w:val="001A2BCF"/>
    <w:rsid w:val="001B19A9"/>
    <w:rsid w:val="001C5D23"/>
    <w:rsid w:val="001D321C"/>
    <w:rsid w:val="001D4071"/>
    <w:rsid w:val="001E1A96"/>
    <w:rsid w:val="001E22EF"/>
    <w:rsid w:val="001E4A12"/>
    <w:rsid w:val="001E55EF"/>
    <w:rsid w:val="001E5C59"/>
    <w:rsid w:val="001F18F9"/>
    <w:rsid w:val="001F48B0"/>
    <w:rsid w:val="001F63EB"/>
    <w:rsid w:val="001F7095"/>
    <w:rsid w:val="0020379D"/>
    <w:rsid w:val="00205E56"/>
    <w:rsid w:val="002066BB"/>
    <w:rsid w:val="002100FD"/>
    <w:rsid w:val="00210B04"/>
    <w:rsid w:val="00210BEA"/>
    <w:rsid w:val="00213D6D"/>
    <w:rsid w:val="00213D74"/>
    <w:rsid w:val="00216084"/>
    <w:rsid w:val="00220A25"/>
    <w:rsid w:val="00221220"/>
    <w:rsid w:val="00221CF3"/>
    <w:rsid w:val="002262B0"/>
    <w:rsid w:val="00226F17"/>
    <w:rsid w:val="00233025"/>
    <w:rsid w:val="00233A3E"/>
    <w:rsid w:val="00235AA2"/>
    <w:rsid w:val="0023747B"/>
    <w:rsid w:val="002400A1"/>
    <w:rsid w:val="0024068C"/>
    <w:rsid w:val="00240A9F"/>
    <w:rsid w:val="00245544"/>
    <w:rsid w:val="00245C93"/>
    <w:rsid w:val="00246CE5"/>
    <w:rsid w:val="002518A7"/>
    <w:rsid w:val="00253D28"/>
    <w:rsid w:val="00255C6D"/>
    <w:rsid w:val="0025679C"/>
    <w:rsid w:val="002603B4"/>
    <w:rsid w:val="002613F3"/>
    <w:rsid w:val="00266D43"/>
    <w:rsid w:val="0027016F"/>
    <w:rsid w:val="002704CD"/>
    <w:rsid w:val="00270666"/>
    <w:rsid w:val="00271771"/>
    <w:rsid w:val="0027549A"/>
    <w:rsid w:val="002814B8"/>
    <w:rsid w:val="00284265"/>
    <w:rsid w:val="00284589"/>
    <w:rsid w:val="00285CEC"/>
    <w:rsid w:val="00290F03"/>
    <w:rsid w:val="0029229C"/>
    <w:rsid w:val="002931A4"/>
    <w:rsid w:val="00293250"/>
    <w:rsid w:val="00293C72"/>
    <w:rsid w:val="00295F56"/>
    <w:rsid w:val="002A0223"/>
    <w:rsid w:val="002A2606"/>
    <w:rsid w:val="002A7445"/>
    <w:rsid w:val="002B1E2D"/>
    <w:rsid w:val="002B22ED"/>
    <w:rsid w:val="002B4009"/>
    <w:rsid w:val="002B41B9"/>
    <w:rsid w:val="002B5614"/>
    <w:rsid w:val="002B588D"/>
    <w:rsid w:val="002C0DDC"/>
    <w:rsid w:val="002C447A"/>
    <w:rsid w:val="002C7A12"/>
    <w:rsid w:val="002C7E8D"/>
    <w:rsid w:val="002D1F7D"/>
    <w:rsid w:val="002D2625"/>
    <w:rsid w:val="002D43E6"/>
    <w:rsid w:val="002D5EBF"/>
    <w:rsid w:val="002E233F"/>
    <w:rsid w:val="002F0379"/>
    <w:rsid w:val="002F17FF"/>
    <w:rsid w:val="002F541D"/>
    <w:rsid w:val="002F5952"/>
    <w:rsid w:val="002F71E6"/>
    <w:rsid w:val="002F7CAA"/>
    <w:rsid w:val="00310188"/>
    <w:rsid w:val="00312ABB"/>
    <w:rsid w:val="0031315C"/>
    <w:rsid w:val="0031450E"/>
    <w:rsid w:val="003164D7"/>
    <w:rsid w:val="003247DF"/>
    <w:rsid w:val="003251FA"/>
    <w:rsid w:val="003309CF"/>
    <w:rsid w:val="0034024D"/>
    <w:rsid w:val="0034272E"/>
    <w:rsid w:val="00343627"/>
    <w:rsid w:val="00344677"/>
    <w:rsid w:val="003465B5"/>
    <w:rsid w:val="003534CF"/>
    <w:rsid w:val="00353AD0"/>
    <w:rsid w:val="00355005"/>
    <w:rsid w:val="003553E5"/>
    <w:rsid w:val="0035544C"/>
    <w:rsid w:val="00360E88"/>
    <w:rsid w:val="003625BD"/>
    <w:rsid w:val="0036545B"/>
    <w:rsid w:val="003659BF"/>
    <w:rsid w:val="003672C4"/>
    <w:rsid w:val="00367E1B"/>
    <w:rsid w:val="00370917"/>
    <w:rsid w:val="00375290"/>
    <w:rsid w:val="00376839"/>
    <w:rsid w:val="00384068"/>
    <w:rsid w:val="00390D23"/>
    <w:rsid w:val="0039250A"/>
    <w:rsid w:val="00392D77"/>
    <w:rsid w:val="00394E6C"/>
    <w:rsid w:val="003970E9"/>
    <w:rsid w:val="003B3A34"/>
    <w:rsid w:val="003B563E"/>
    <w:rsid w:val="003C4F1B"/>
    <w:rsid w:val="003C5A41"/>
    <w:rsid w:val="003C7C15"/>
    <w:rsid w:val="003D35F0"/>
    <w:rsid w:val="003D6833"/>
    <w:rsid w:val="003D77CD"/>
    <w:rsid w:val="003E37C4"/>
    <w:rsid w:val="003E3ADB"/>
    <w:rsid w:val="003E4760"/>
    <w:rsid w:val="003E5453"/>
    <w:rsid w:val="003E74E8"/>
    <w:rsid w:val="003E7F3B"/>
    <w:rsid w:val="003F17AD"/>
    <w:rsid w:val="003F70DE"/>
    <w:rsid w:val="004005E5"/>
    <w:rsid w:val="00402031"/>
    <w:rsid w:val="00402933"/>
    <w:rsid w:val="00404656"/>
    <w:rsid w:val="00407713"/>
    <w:rsid w:val="00407BC3"/>
    <w:rsid w:val="00410C82"/>
    <w:rsid w:val="004161FA"/>
    <w:rsid w:val="0042361B"/>
    <w:rsid w:val="004261E5"/>
    <w:rsid w:val="0043195C"/>
    <w:rsid w:val="0043262F"/>
    <w:rsid w:val="0043428C"/>
    <w:rsid w:val="00435413"/>
    <w:rsid w:val="00437E92"/>
    <w:rsid w:val="00441469"/>
    <w:rsid w:val="0044661C"/>
    <w:rsid w:val="004474EA"/>
    <w:rsid w:val="00450E37"/>
    <w:rsid w:val="00454C2C"/>
    <w:rsid w:val="00455EDF"/>
    <w:rsid w:val="00457223"/>
    <w:rsid w:val="0045759C"/>
    <w:rsid w:val="004601E4"/>
    <w:rsid w:val="00462899"/>
    <w:rsid w:val="0046340A"/>
    <w:rsid w:val="00463B0E"/>
    <w:rsid w:val="0046484B"/>
    <w:rsid w:val="0046624C"/>
    <w:rsid w:val="00466824"/>
    <w:rsid w:val="00466EAA"/>
    <w:rsid w:val="004674B1"/>
    <w:rsid w:val="00467B31"/>
    <w:rsid w:val="00471AC8"/>
    <w:rsid w:val="00473086"/>
    <w:rsid w:val="00473847"/>
    <w:rsid w:val="00474A06"/>
    <w:rsid w:val="00486899"/>
    <w:rsid w:val="00486AB0"/>
    <w:rsid w:val="00491802"/>
    <w:rsid w:val="00493446"/>
    <w:rsid w:val="00493F66"/>
    <w:rsid w:val="00494C95"/>
    <w:rsid w:val="00494F9B"/>
    <w:rsid w:val="00495673"/>
    <w:rsid w:val="004A13AF"/>
    <w:rsid w:val="004B165F"/>
    <w:rsid w:val="004B5869"/>
    <w:rsid w:val="004B704A"/>
    <w:rsid w:val="004B7BB2"/>
    <w:rsid w:val="004C026F"/>
    <w:rsid w:val="004C080B"/>
    <w:rsid w:val="004C10BB"/>
    <w:rsid w:val="004C2F66"/>
    <w:rsid w:val="004C4D2C"/>
    <w:rsid w:val="004D089E"/>
    <w:rsid w:val="004D1C87"/>
    <w:rsid w:val="004D3E79"/>
    <w:rsid w:val="004D6F95"/>
    <w:rsid w:val="004E19E9"/>
    <w:rsid w:val="004E56EC"/>
    <w:rsid w:val="004E63A9"/>
    <w:rsid w:val="004F3D5C"/>
    <w:rsid w:val="004F431D"/>
    <w:rsid w:val="004F68B7"/>
    <w:rsid w:val="004F7CD7"/>
    <w:rsid w:val="00502223"/>
    <w:rsid w:val="00505304"/>
    <w:rsid w:val="0050580A"/>
    <w:rsid w:val="005062D0"/>
    <w:rsid w:val="00510D22"/>
    <w:rsid w:val="00512E9F"/>
    <w:rsid w:val="0051538A"/>
    <w:rsid w:val="005343C7"/>
    <w:rsid w:val="00534458"/>
    <w:rsid w:val="00536F4F"/>
    <w:rsid w:val="00540ED3"/>
    <w:rsid w:val="00544994"/>
    <w:rsid w:val="00544DFE"/>
    <w:rsid w:val="00545B70"/>
    <w:rsid w:val="005460F7"/>
    <w:rsid w:val="0055228F"/>
    <w:rsid w:val="00555CE2"/>
    <w:rsid w:val="00555D13"/>
    <w:rsid w:val="00560030"/>
    <w:rsid w:val="005609F2"/>
    <w:rsid w:val="005757D3"/>
    <w:rsid w:val="00577DFF"/>
    <w:rsid w:val="00581818"/>
    <w:rsid w:val="00583312"/>
    <w:rsid w:val="00584145"/>
    <w:rsid w:val="00584CF9"/>
    <w:rsid w:val="00586C74"/>
    <w:rsid w:val="005903F0"/>
    <w:rsid w:val="00590664"/>
    <w:rsid w:val="00592024"/>
    <w:rsid w:val="00594307"/>
    <w:rsid w:val="005A12EC"/>
    <w:rsid w:val="005A1362"/>
    <w:rsid w:val="005A3EC9"/>
    <w:rsid w:val="005A4804"/>
    <w:rsid w:val="005A53AA"/>
    <w:rsid w:val="005A7C53"/>
    <w:rsid w:val="005B6343"/>
    <w:rsid w:val="005C1231"/>
    <w:rsid w:val="005C2CF6"/>
    <w:rsid w:val="005C7F4D"/>
    <w:rsid w:val="005D1E35"/>
    <w:rsid w:val="005D2986"/>
    <w:rsid w:val="005D3CA0"/>
    <w:rsid w:val="005D7F3C"/>
    <w:rsid w:val="005E290D"/>
    <w:rsid w:val="005E501C"/>
    <w:rsid w:val="005E6FB0"/>
    <w:rsid w:val="005F3FF2"/>
    <w:rsid w:val="005F50BE"/>
    <w:rsid w:val="005F6F16"/>
    <w:rsid w:val="00600364"/>
    <w:rsid w:val="006003A6"/>
    <w:rsid w:val="00601346"/>
    <w:rsid w:val="00601AFB"/>
    <w:rsid w:val="0060247C"/>
    <w:rsid w:val="006026D1"/>
    <w:rsid w:val="00605512"/>
    <w:rsid w:val="00605B86"/>
    <w:rsid w:val="0060681A"/>
    <w:rsid w:val="00607EA8"/>
    <w:rsid w:val="006128F2"/>
    <w:rsid w:val="00613145"/>
    <w:rsid w:val="00613165"/>
    <w:rsid w:val="00624D0A"/>
    <w:rsid w:val="006261A8"/>
    <w:rsid w:val="00626ADB"/>
    <w:rsid w:val="0063002B"/>
    <w:rsid w:val="006345D9"/>
    <w:rsid w:val="006348C6"/>
    <w:rsid w:val="00641A5E"/>
    <w:rsid w:val="00642CBC"/>
    <w:rsid w:val="00643F93"/>
    <w:rsid w:val="0064439E"/>
    <w:rsid w:val="006447ED"/>
    <w:rsid w:val="006457B4"/>
    <w:rsid w:val="00655785"/>
    <w:rsid w:val="00656BBE"/>
    <w:rsid w:val="006575A1"/>
    <w:rsid w:val="00657894"/>
    <w:rsid w:val="006632A3"/>
    <w:rsid w:val="006646F6"/>
    <w:rsid w:val="00670BB6"/>
    <w:rsid w:val="00670BC7"/>
    <w:rsid w:val="0067216F"/>
    <w:rsid w:val="00673A56"/>
    <w:rsid w:val="00674A0D"/>
    <w:rsid w:val="00676202"/>
    <w:rsid w:val="006A156E"/>
    <w:rsid w:val="006A2D7B"/>
    <w:rsid w:val="006A5CAA"/>
    <w:rsid w:val="006A6704"/>
    <w:rsid w:val="006A6BC6"/>
    <w:rsid w:val="006B0081"/>
    <w:rsid w:val="006B2F29"/>
    <w:rsid w:val="006B32F4"/>
    <w:rsid w:val="006B46F4"/>
    <w:rsid w:val="006B505A"/>
    <w:rsid w:val="006B568E"/>
    <w:rsid w:val="006B7196"/>
    <w:rsid w:val="006C1C43"/>
    <w:rsid w:val="006C3CF4"/>
    <w:rsid w:val="006C4627"/>
    <w:rsid w:val="006C5D54"/>
    <w:rsid w:val="006D222A"/>
    <w:rsid w:val="006E0195"/>
    <w:rsid w:val="006E7CB2"/>
    <w:rsid w:val="006F13AF"/>
    <w:rsid w:val="006F2025"/>
    <w:rsid w:val="00700658"/>
    <w:rsid w:val="007018C0"/>
    <w:rsid w:val="007032F9"/>
    <w:rsid w:val="00707347"/>
    <w:rsid w:val="00710793"/>
    <w:rsid w:val="0071319A"/>
    <w:rsid w:val="00713CFC"/>
    <w:rsid w:val="0071606C"/>
    <w:rsid w:val="00717500"/>
    <w:rsid w:val="00720E93"/>
    <w:rsid w:val="00727139"/>
    <w:rsid w:val="00732ACB"/>
    <w:rsid w:val="00733715"/>
    <w:rsid w:val="0073511D"/>
    <w:rsid w:val="0073688C"/>
    <w:rsid w:val="007373F6"/>
    <w:rsid w:val="007421C5"/>
    <w:rsid w:val="007424E2"/>
    <w:rsid w:val="00742ECC"/>
    <w:rsid w:val="00745200"/>
    <w:rsid w:val="00746B68"/>
    <w:rsid w:val="007514F0"/>
    <w:rsid w:val="00752D84"/>
    <w:rsid w:val="00752EEA"/>
    <w:rsid w:val="00754AB0"/>
    <w:rsid w:val="00762151"/>
    <w:rsid w:val="007627FC"/>
    <w:rsid w:val="00762C9D"/>
    <w:rsid w:val="007658A6"/>
    <w:rsid w:val="00776890"/>
    <w:rsid w:val="00780A30"/>
    <w:rsid w:val="0078321B"/>
    <w:rsid w:val="00783855"/>
    <w:rsid w:val="00783AAC"/>
    <w:rsid w:val="0078459F"/>
    <w:rsid w:val="007856F4"/>
    <w:rsid w:val="00787122"/>
    <w:rsid w:val="007920F9"/>
    <w:rsid w:val="007924C5"/>
    <w:rsid w:val="00793403"/>
    <w:rsid w:val="0079482B"/>
    <w:rsid w:val="00794ADB"/>
    <w:rsid w:val="00796777"/>
    <w:rsid w:val="00797C6F"/>
    <w:rsid w:val="007B09F9"/>
    <w:rsid w:val="007B3E97"/>
    <w:rsid w:val="007B4195"/>
    <w:rsid w:val="007B4BDF"/>
    <w:rsid w:val="007C23D7"/>
    <w:rsid w:val="007D0514"/>
    <w:rsid w:val="007D29A3"/>
    <w:rsid w:val="007E0714"/>
    <w:rsid w:val="007E0EC3"/>
    <w:rsid w:val="007E3286"/>
    <w:rsid w:val="007E6899"/>
    <w:rsid w:val="007F2035"/>
    <w:rsid w:val="00800808"/>
    <w:rsid w:val="00801B45"/>
    <w:rsid w:val="008029E2"/>
    <w:rsid w:val="00810C65"/>
    <w:rsid w:val="00811A93"/>
    <w:rsid w:val="00811F1F"/>
    <w:rsid w:val="00812266"/>
    <w:rsid w:val="008170BF"/>
    <w:rsid w:val="00824FF4"/>
    <w:rsid w:val="00826064"/>
    <w:rsid w:val="00830CB4"/>
    <w:rsid w:val="0083291B"/>
    <w:rsid w:val="0084155B"/>
    <w:rsid w:val="00841B50"/>
    <w:rsid w:val="008472E2"/>
    <w:rsid w:val="00847358"/>
    <w:rsid w:val="00852664"/>
    <w:rsid w:val="008534CF"/>
    <w:rsid w:val="00857045"/>
    <w:rsid w:val="00863D1C"/>
    <w:rsid w:val="00866293"/>
    <w:rsid w:val="008732FF"/>
    <w:rsid w:val="00876C5D"/>
    <w:rsid w:val="00880FA0"/>
    <w:rsid w:val="008831DA"/>
    <w:rsid w:val="0088367C"/>
    <w:rsid w:val="008849F1"/>
    <w:rsid w:val="00885090"/>
    <w:rsid w:val="00885D72"/>
    <w:rsid w:val="00886479"/>
    <w:rsid w:val="008879AB"/>
    <w:rsid w:val="0089679A"/>
    <w:rsid w:val="00897684"/>
    <w:rsid w:val="008A1964"/>
    <w:rsid w:val="008A1A89"/>
    <w:rsid w:val="008A1CE8"/>
    <w:rsid w:val="008A1E9E"/>
    <w:rsid w:val="008A31F8"/>
    <w:rsid w:val="008B1C9F"/>
    <w:rsid w:val="008B1EC4"/>
    <w:rsid w:val="008B7031"/>
    <w:rsid w:val="008B7288"/>
    <w:rsid w:val="008B750D"/>
    <w:rsid w:val="008C0C6E"/>
    <w:rsid w:val="008C0EA4"/>
    <w:rsid w:val="008C14F7"/>
    <w:rsid w:val="008C1ABE"/>
    <w:rsid w:val="008C38C9"/>
    <w:rsid w:val="008C39C5"/>
    <w:rsid w:val="008D01EA"/>
    <w:rsid w:val="008D2038"/>
    <w:rsid w:val="008D5B16"/>
    <w:rsid w:val="008D7D1D"/>
    <w:rsid w:val="008E225C"/>
    <w:rsid w:val="008E4C83"/>
    <w:rsid w:val="008E7324"/>
    <w:rsid w:val="008E7493"/>
    <w:rsid w:val="008F0867"/>
    <w:rsid w:val="008F2535"/>
    <w:rsid w:val="008F32A3"/>
    <w:rsid w:val="008F7BA3"/>
    <w:rsid w:val="00900498"/>
    <w:rsid w:val="00901F7B"/>
    <w:rsid w:val="00902CF8"/>
    <w:rsid w:val="00910516"/>
    <w:rsid w:val="009215ED"/>
    <w:rsid w:val="009216A3"/>
    <w:rsid w:val="00921A04"/>
    <w:rsid w:val="00921B71"/>
    <w:rsid w:val="00921DF8"/>
    <w:rsid w:val="00927E0D"/>
    <w:rsid w:val="009358E7"/>
    <w:rsid w:val="00936E38"/>
    <w:rsid w:val="00937614"/>
    <w:rsid w:val="00940E4B"/>
    <w:rsid w:val="009426CF"/>
    <w:rsid w:val="00942F09"/>
    <w:rsid w:val="00943F92"/>
    <w:rsid w:val="009443A3"/>
    <w:rsid w:val="0094609E"/>
    <w:rsid w:val="00950B9A"/>
    <w:rsid w:val="00951210"/>
    <w:rsid w:val="00951E51"/>
    <w:rsid w:val="009531E7"/>
    <w:rsid w:val="00954DA6"/>
    <w:rsid w:val="0095526E"/>
    <w:rsid w:val="009601EA"/>
    <w:rsid w:val="00961349"/>
    <w:rsid w:val="00962943"/>
    <w:rsid w:val="0098577C"/>
    <w:rsid w:val="009926AD"/>
    <w:rsid w:val="00993676"/>
    <w:rsid w:val="0099470D"/>
    <w:rsid w:val="009A2D59"/>
    <w:rsid w:val="009A39B1"/>
    <w:rsid w:val="009A53B8"/>
    <w:rsid w:val="009A58B4"/>
    <w:rsid w:val="009B06BD"/>
    <w:rsid w:val="009B0DD5"/>
    <w:rsid w:val="009B2EFB"/>
    <w:rsid w:val="009B3024"/>
    <w:rsid w:val="009B3AB0"/>
    <w:rsid w:val="009B68F1"/>
    <w:rsid w:val="009B6FAF"/>
    <w:rsid w:val="009C1058"/>
    <w:rsid w:val="009C58A5"/>
    <w:rsid w:val="009C5C91"/>
    <w:rsid w:val="009C63CA"/>
    <w:rsid w:val="009C6833"/>
    <w:rsid w:val="009D3BA4"/>
    <w:rsid w:val="009E46BD"/>
    <w:rsid w:val="009E5231"/>
    <w:rsid w:val="009E554B"/>
    <w:rsid w:val="009F556C"/>
    <w:rsid w:val="00A041B8"/>
    <w:rsid w:val="00A04A3A"/>
    <w:rsid w:val="00A114D6"/>
    <w:rsid w:val="00A1176F"/>
    <w:rsid w:val="00A1274D"/>
    <w:rsid w:val="00A13196"/>
    <w:rsid w:val="00A15991"/>
    <w:rsid w:val="00A15A68"/>
    <w:rsid w:val="00A2106E"/>
    <w:rsid w:val="00A222FB"/>
    <w:rsid w:val="00A27A0D"/>
    <w:rsid w:val="00A35893"/>
    <w:rsid w:val="00A44CD9"/>
    <w:rsid w:val="00A45AFA"/>
    <w:rsid w:val="00A464DA"/>
    <w:rsid w:val="00A46FA4"/>
    <w:rsid w:val="00A53131"/>
    <w:rsid w:val="00A536A2"/>
    <w:rsid w:val="00A54B2E"/>
    <w:rsid w:val="00A55C98"/>
    <w:rsid w:val="00A561D5"/>
    <w:rsid w:val="00A773F8"/>
    <w:rsid w:val="00A81541"/>
    <w:rsid w:val="00A81C80"/>
    <w:rsid w:val="00A81CA3"/>
    <w:rsid w:val="00A850F8"/>
    <w:rsid w:val="00A86854"/>
    <w:rsid w:val="00A94503"/>
    <w:rsid w:val="00A95C62"/>
    <w:rsid w:val="00AA0981"/>
    <w:rsid w:val="00AA6634"/>
    <w:rsid w:val="00AB098D"/>
    <w:rsid w:val="00AB1588"/>
    <w:rsid w:val="00AB35D8"/>
    <w:rsid w:val="00AB35FA"/>
    <w:rsid w:val="00AB6854"/>
    <w:rsid w:val="00AC0115"/>
    <w:rsid w:val="00AC47C4"/>
    <w:rsid w:val="00AD085C"/>
    <w:rsid w:val="00AE0BD7"/>
    <w:rsid w:val="00AE2E0C"/>
    <w:rsid w:val="00AE3588"/>
    <w:rsid w:val="00AE7DCE"/>
    <w:rsid w:val="00AF0F20"/>
    <w:rsid w:val="00AF2F3B"/>
    <w:rsid w:val="00AF631C"/>
    <w:rsid w:val="00AF7E32"/>
    <w:rsid w:val="00B002BF"/>
    <w:rsid w:val="00B0295E"/>
    <w:rsid w:val="00B05ADC"/>
    <w:rsid w:val="00B07FE8"/>
    <w:rsid w:val="00B1268B"/>
    <w:rsid w:val="00B14DA9"/>
    <w:rsid w:val="00B202B1"/>
    <w:rsid w:val="00B2699F"/>
    <w:rsid w:val="00B27A8D"/>
    <w:rsid w:val="00B31BA0"/>
    <w:rsid w:val="00B35807"/>
    <w:rsid w:val="00B37DAB"/>
    <w:rsid w:val="00B420D2"/>
    <w:rsid w:val="00B42405"/>
    <w:rsid w:val="00B45AD5"/>
    <w:rsid w:val="00B46DD9"/>
    <w:rsid w:val="00B507F6"/>
    <w:rsid w:val="00B510FC"/>
    <w:rsid w:val="00B54864"/>
    <w:rsid w:val="00B617A6"/>
    <w:rsid w:val="00B65D90"/>
    <w:rsid w:val="00B752DE"/>
    <w:rsid w:val="00B7578A"/>
    <w:rsid w:val="00B769EB"/>
    <w:rsid w:val="00B81ACE"/>
    <w:rsid w:val="00B843CF"/>
    <w:rsid w:val="00B86F70"/>
    <w:rsid w:val="00B91902"/>
    <w:rsid w:val="00BA0786"/>
    <w:rsid w:val="00BA1E99"/>
    <w:rsid w:val="00BA1EDA"/>
    <w:rsid w:val="00BA5C91"/>
    <w:rsid w:val="00BB182C"/>
    <w:rsid w:val="00BB281B"/>
    <w:rsid w:val="00BB3A16"/>
    <w:rsid w:val="00BB7D02"/>
    <w:rsid w:val="00BC017F"/>
    <w:rsid w:val="00BD1964"/>
    <w:rsid w:val="00BD2DD8"/>
    <w:rsid w:val="00BD6A8E"/>
    <w:rsid w:val="00BD7132"/>
    <w:rsid w:val="00BD7BD2"/>
    <w:rsid w:val="00BE08F4"/>
    <w:rsid w:val="00BE202E"/>
    <w:rsid w:val="00BE21EC"/>
    <w:rsid w:val="00BE3463"/>
    <w:rsid w:val="00BE4014"/>
    <w:rsid w:val="00BF0524"/>
    <w:rsid w:val="00BF0AD3"/>
    <w:rsid w:val="00BF137B"/>
    <w:rsid w:val="00BF2022"/>
    <w:rsid w:val="00BF4719"/>
    <w:rsid w:val="00BF5178"/>
    <w:rsid w:val="00BF5A76"/>
    <w:rsid w:val="00BF5D75"/>
    <w:rsid w:val="00C03C4A"/>
    <w:rsid w:val="00C07B84"/>
    <w:rsid w:val="00C1170F"/>
    <w:rsid w:val="00C11EB3"/>
    <w:rsid w:val="00C17CC1"/>
    <w:rsid w:val="00C20C64"/>
    <w:rsid w:val="00C21A7B"/>
    <w:rsid w:val="00C2423F"/>
    <w:rsid w:val="00C30F7D"/>
    <w:rsid w:val="00C31832"/>
    <w:rsid w:val="00C334A7"/>
    <w:rsid w:val="00C33A37"/>
    <w:rsid w:val="00C34437"/>
    <w:rsid w:val="00C360C0"/>
    <w:rsid w:val="00C3691E"/>
    <w:rsid w:val="00C41242"/>
    <w:rsid w:val="00C41B7B"/>
    <w:rsid w:val="00C52AE0"/>
    <w:rsid w:val="00C57DB1"/>
    <w:rsid w:val="00C60E9C"/>
    <w:rsid w:val="00C64EE8"/>
    <w:rsid w:val="00C7360A"/>
    <w:rsid w:val="00C75766"/>
    <w:rsid w:val="00C76824"/>
    <w:rsid w:val="00C81D08"/>
    <w:rsid w:val="00C828FD"/>
    <w:rsid w:val="00C8360F"/>
    <w:rsid w:val="00C841F5"/>
    <w:rsid w:val="00C90B4F"/>
    <w:rsid w:val="00CA0F4E"/>
    <w:rsid w:val="00CA5659"/>
    <w:rsid w:val="00CA5C80"/>
    <w:rsid w:val="00CB2000"/>
    <w:rsid w:val="00CB23F5"/>
    <w:rsid w:val="00CB281D"/>
    <w:rsid w:val="00CB31B0"/>
    <w:rsid w:val="00CC117A"/>
    <w:rsid w:val="00CC24E1"/>
    <w:rsid w:val="00CC73FE"/>
    <w:rsid w:val="00CD0D7C"/>
    <w:rsid w:val="00CD2E3F"/>
    <w:rsid w:val="00CD682A"/>
    <w:rsid w:val="00CE080F"/>
    <w:rsid w:val="00CE10C0"/>
    <w:rsid w:val="00CE121E"/>
    <w:rsid w:val="00CE2355"/>
    <w:rsid w:val="00CE4D7E"/>
    <w:rsid w:val="00CE5A88"/>
    <w:rsid w:val="00CE7707"/>
    <w:rsid w:val="00CF2DD1"/>
    <w:rsid w:val="00CF3852"/>
    <w:rsid w:val="00CF414E"/>
    <w:rsid w:val="00CF5B50"/>
    <w:rsid w:val="00D002CF"/>
    <w:rsid w:val="00D01264"/>
    <w:rsid w:val="00D050EA"/>
    <w:rsid w:val="00D066E7"/>
    <w:rsid w:val="00D107AE"/>
    <w:rsid w:val="00D10BF5"/>
    <w:rsid w:val="00D122F7"/>
    <w:rsid w:val="00D137CC"/>
    <w:rsid w:val="00D14E37"/>
    <w:rsid w:val="00D15D75"/>
    <w:rsid w:val="00D22331"/>
    <w:rsid w:val="00D223E3"/>
    <w:rsid w:val="00D227A5"/>
    <w:rsid w:val="00D23940"/>
    <w:rsid w:val="00D24077"/>
    <w:rsid w:val="00D24F7F"/>
    <w:rsid w:val="00D256EF"/>
    <w:rsid w:val="00D25A5A"/>
    <w:rsid w:val="00D27981"/>
    <w:rsid w:val="00D306AB"/>
    <w:rsid w:val="00D330C8"/>
    <w:rsid w:val="00D35222"/>
    <w:rsid w:val="00D36BEA"/>
    <w:rsid w:val="00D3730A"/>
    <w:rsid w:val="00D40C21"/>
    <w:rsid w:val="00D51974"/>
    <w:rsid w:val="00D520E2"/>
    <w:rsid w:val="00D52673"/>
    <w:rsid w:val="00D57503"/>
    <w:rsid w:val="00D658E8"/>
    <w:rsid w:val="00D87C13"/>
    <w:rsid w:val="00D9271F"/>
    <w:rsid w:val="00D95C7C"/>
    <w:rsid w:val="00D95E50"/>
    <w:rsid w:val="00D972D3"/>
    <w:rsid w:val="00D972FE"/>
    <w:rsid w:val="00DA09D9"/>
    <w:rsid w:val="00DB4099"/>
    <w:rsid w:val="00DC390F"/>
    <w:rsid w:val="00DC4083"/>
    <w:rsid w:val="00DD1EA5"/>
    <w:rsid w:val="00DD4713"/>
    <w:rsid w:val="00DD7A95"/>
    <w:rsid w:val="00DF34C4"/>
    <w:rsid w:val="00DF35F8"/>
    <w:rsid w:val="00DF6A9D"/>
    <w:rsid w:val="00DF7277"/>
    <w:rsid w:val="00E037E6"/>
    <w:rsid w:val="00E06B47"/>
    <w:rsid w:val="00E135DB"/>
    <w:rsid w:val="00E147E4"/>
    <w:rsid w:val="00E173D4"/>
    <w:rsid w:val="00E227F8"/>
    <w:rsid w:val="00E27840"/>
    <w:rsid w:val="00E35D6C"/>
    <w:rsid w:val="00E36C2C"/>
    <w:rsid w:val="00E40B9A"/>
    <w:rsid w:val="00E464EF"/>
    <w:rsid w:val="00E467CF"/>
    <w:rsid w:val="00E47810"/>
    <w:rsid w:val="00E509E2"/>
    <w:rsid w:val="00E521CA"/>
    <w:rsid w:val="00E52A0E"/>
    <w:rsid w:val="00E61737"/>
    <w:rsid w:val="00E66F74"/>
    <w:rsid w:val="00E712B8"/>
    <w:rsid w:val="00E7224A"/>
    <w:rsid w:val="00E73891"/>
    <w:rsid w:val="00E8052A"/>
    <w:rsid w:val="00E8326B"/>
    <w:rsid w:val="00E8695D"/>
    <w:rsid w:val="00E87A07"/>
    <w:rsid w:val="00E90B8D"/>
    <w:rsid w:val="00E916DF"/>
    <w:rsid w:val="00E921A6"/>
    <w:rsid w:val="00E97BFE"/>
    <w:rsid w:val="00EA0408"/>
    <w:rsid w:val="00EB07DD"/>
    <w:rsid w:val="00EB3400"/>
    <w:rsid w:val="00EB5C80"/>
    <w:rsid w:val="00ED10B6"/>
    <w:rsid w:val="00ED4945"/>
    <w:rsid w:val="00ED5566"/>
    <w:rsid w:val="00EE0018"/>
    <w:rsid w:val="00EE00BB"/>
    <w:rsid w:val="00EE4B12"/>
    <w:rsid w:val="00EE6A2E"/>
    <w:rsid w:val="00EE6BCA"/>
    <w:rsid w:val="00EF0922"/>
    <w:rsid w:val="00EF1478"/>
    <w:rsid w:val="00EF1C98"/>
    <w:rsid w:val="00EF5363"/>
    <w:rsid w:val="00F0065A"/>
    <w:rsid w:val="00F01CC5"/>
    <w:rsid w:val="00F02D05"/>
    <w:rsid w:val="00F035E2"/>
    <w:rsid w:val="00F0433C"/>
    <w:rsid w:val="00F06B10"/>
    <w:rsid w:val="00F070C7"/>
    <w:rsid w:val="00F103B8"/>
    <w:rsid w:val="00F109F4"/>
    <w:rsid w:val="00F118EA"/>
    <w:rsid w:val="00F131A1"/>
    <w:rsid w:val="00F17437"/>
    <w:rsid w:val="00F21A12"/>
    <w:rsid w:val="00F21D5C"/>
    <w:rsid w:val="00F24225"/>
    <w:rsid w:val="00F24D23"/>
    <w:rsid w:val="00F37D8E"/>
    <w:rsid w:val="00F40692"/>
    <w:rsid w:val="00F435E7"/>
    <w:rsid w:val="00F44B20"/>
    <w:rsid w:val="00F467BE"/>
    <w:rsid w:val="00F52448"/>
    <w:rsid w:val="00F52BFD"/>
    <w:rsid w:val="00F52CF1"/>
    <w:rsid w:val="00F538D8"/>
    <w:rsid w:val="00F53D72"/>
    <w:rsid w:val="00F5617D"/>
    <w:rsid w:val="00F61A01"/>
    <w:rsid w:val="00F66B7B"/>
    <w:rsid w:val="00F70535"/>
    <w:rsid w:val="00F710F2"/>
    <w:rsid w:val="00F74694"/>
    <w:rsid w:val="00F77063"/>
    <w:rsid w:val="00F807C6"/>
    <w:rsid w:val="00F82012"/>
    <w:rsid w:val="00F8593B"/>
    <w:rsid w:val="00F86C2A"/>
    <w:rsid w:val="00F91082"/>
    <w:rsid w:val="00F963B5"/>
    <w:rsid w:val="00F964C7"/>
    <w:rsid w:val="00F97DBD"/>
    <w:rsid w:val="00FA0CC4"/>
    <w:rsid w:val="00FA2420"/>
    <w:rsid w:val="00FA3A64"/>
    <w:rsid w:val="00FA5942"/>
    <w:rsid w:val="00FA5FC8"/>
    <w:rsid w:val="00FA6DBE"/>
    <w:rsid w:val="00FC30C1"/>
    <w:rsid w:val="00FC3236"/>
    <w:rsid w:val="00FC5A48"/>
    <w:rsid w:val="00FD49B4"/>
    <w:rsid w:val="00FD4F94"/>
    <w:rsid w:val="00FD663B"/>
    <w:rsid w:val="00FD6A61"/>
    <w:rsid w:val="00FE00CB"/>
    <w:rsid w:val="00FE36DF"/>
    <w:rsid w:val="00FE47D3"/>
    <w:rsid w:val="00FE4F34"/>
    <w:rsid w:val="00FE500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40F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E0BD7"/>
  </w:style>
  <w:style w:type="table" w:styleId="a6">
    <w:name w:val="Table Grid"/>
    <w:basedOn w:val="a1"/>
    <w:rsid w:val="00AE0BD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BE21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ub-font-add1">
    <w:name w:val="sub-font-add1"/>
    <w:basedOn w:val="a0"/>
    <w:rsid w:val="00BE21EC"/>
    <w:rPr>
      <w:sz w:val="12"/>
      <w:szCs w:val="12"/>
    </w:rPr>
  </w:style>
  <w:style w:type="character" w:styleId="a8">
    <w:name w:val="Hyperlink"/>
    <w:basedOn w:val="a0"/>
    <w:rsid w:val="00BE21EC"/>
    <w:rPr>
      <w:strike w:val="0"/>
      <w:dstrike w:val="0"/>
      <w:color w:val="666666"/>
      <w:sz w:val="12"/>
      <w:szCs w:val="12"/>
      <w:u w:val="none"/>
      <w:effect w:val="none"/>
    </w:rPr>
  </w:style>
  <w:style w:type="paragraph" w:styleId="a9">
    <w:name w:val="List Paragraph"/>
    <w:basedOn w:val="a"/>
    <w:uiPriority w:val="34"/>
    <w:qFormat/>
    <w:rsid w:val="00FD49B4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a">
    <w:name w:val="Balloon Text"/>
    <w:basedOn w:val="a"/>
    <w:link w:val="ab"/>
    <w:rsid w:val="00C64EE8"/>
    <w:rPr>
      <w:sz w:val="18"/>
      <w:szCs w:val="18"/>
    </w:rPr>
  </w:style>
  <w:style w:type="character" w:customStyle="1" w:styleId="ab">
    <w:name w:val="批注框文本字符"/>
    <w:basedOn w:val="a0"/>
    <w:link w:val="aa"/>
    <w:rsid w:val="00C64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Group%20Containers/UBF8T346G9.Office/User%20Content.localized/Templates.localized/&#20250;&#35758;&#35760;&#244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B2994-2960-A747-B1F3-A918E64E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TotalTime>2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会议时间：</vt:lpstr>
    </vt:vector>
  </TitlesOfParts>
  <Company>番茄花园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会议时间：</dc:title>
  <dc:subject/>
  <dc:creator>Microsoft Office 用户</dc:creator>
  <cp:keywords/>
  <cp:lastModifiedBy>Microsoft Office 用户</cp:lastModifiedBy>
  <cp:revision>6</cp:revision>
  <cp:lastPrinted>2015-02-16T02:21:00Z</cp:lastPrinted>
  <dcterms:created xsi:type="dcterms:W3CDTF">2018-04-01T10:32:00Z</dcterms:created>
  <dcterms:modified xsi:type="dcterms:W3CDTF">2018-04-01T10:37:00Z</dcterms:modified>
</cp:coreProperties>
</file>